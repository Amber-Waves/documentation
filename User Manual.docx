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184152" w14:textId="06420112" w:rsidR="00D077E9" w:rsidRDefault="00C443F9" w:rsidP="00D70D02">
      <w:r>
        <w:rPr>
          <w:noProof/>
        </w:rPr>
        <w:drawing>
          <wp:anchor distT="0" distB="0" distL="114300" distR="114300" simplePos="0" relativeHeight="251658240" behindDoc="1" locked="0" layoutInCell="1" allowOverlap="1" wp14:anchorId="6A9E8CBF" wp14:editId="2D2FC291">
            <wp:simplePos x="0" y="0"/>
            <wp:positionH relativeFrom="page">
              <wp:align>right</wp:align>
            </wp:positionH>
            <wp:positionV relativeFrom="page">
              <wp:posOffset>-11017</wp:posOffset>
            </wp:positionV>
            <wp:extent cx="7783417" cy="6681470"/>
            <wp:effectExtent l="0" t="0" r="825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83417" cy="6681470"/>
                    </a:xfrm>
                    <a:prstGeom prst="rect">
                      <a:avLst/>
                    </a:prstGeom>
                  </pic:spPr>
                </pic:pic>
              </a:graphicData>
            </a:graphic>
            <wp14:sizeRelH relativeFrom="margin">
              <wp14:pctWidth>0</wp14:pctWidth>
            </wp14:sizeRelH>
            <wp14:sizeRelV relativeFrom="margin">
              <wp14:pctHeight>0</wp14:pctHeight>
            </wp14:sizeRelV>
          </wp:anchor>
        </w:drawing>
      </w:r>
      <w:r w:rsidR="00CD6F63">
        <w:rPr>
          <w:noProof/>
        </w:rPr>
        <mc:AlternateContent>
          <mc:Choice Requires="wps">
            <w:drawing>
              <wp:anchor distT="0" distB="0" distL="114300" distR="114300" simplePos="0" relativeHeight="251663360" behindDoc="0" locked="0" layoutInCell="1" allowOverlap="1" wp14:anchorId="5A029796" wp14:editId="35F1B2A6">
                <wp:simplePos x="0" y="0"/>
                <wp:positionH relativeFrom="column">
                  <wp:posOffset>0</wp:posOffset>
                </wp:positionH>
                <wp:positionV relativeFrom="paragraph">
                  <wp:posOffset>163781</wp:posOffset>
                </wp:positionV>
                <wp:extent cx="3528695" cy="146304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3528695" cy="1463040"/>
                        </a:xfrm>
                        <a:prstGeom prst="rect">
                          <a:avLst/>
                        </a:prstGeom>
                        <a:noFill/>
                        <a:ln w="6350">
                          <a:noFill/>
                        </a:ln>
                      </wps:spPr>
                      <wps:txbx>
                        <w:txbxContent>
                          <w:p w14:paraId="19363B57" w14:textId="62212EAE" w:rsidR="00D077E9" w:rsidRPr="00CD6F63" w:rsidRDefault="00891BE0" w:rsidP="00D077E9">
                            <w:pPr>
                              <w:pStyle w:val="Title"/>
                              <w:spacing w:after="0"/>
                              <w:rPr>
                                <w:sz w:val="96"/>
                                <w:szCs w:val="96"/>
                              </w:rPr>
                            </w:pPr>
                            <w:r w:rsidRPr="00CD6F63">
                              <w:rPr>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029796" id="_x0000_t202" coordsize="21600,21600" o:spt="202" path="m,l,21600r21600,l21600,xe">
                <v:stroke joinstyle="miter"/>
                <v:path gradientshapeok="t" o:connecttype="rect"/>
              </v:shapetype>
              <v:shape id="Text Box 8" o:spid="_x0000_s1026" type="#_x0000_t202" style="position:absolute;margin-left:0;margin-top:12.9pt;width:277.85pt;height:115.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" filled="f" stroked="f" strokeweight=".5pt">
                <v:textbox>
                  <w:txbxContent>
                    <w:p w14:paraId="19363B57" w14:textId="62212EAE" w:rsidR="00D077E9" w:rsidRPr="00CD6F63" w:rsidRDefault="00891BE0" w:rsidP="00D077E9">
                      <w:pPr>
                        <w:pStyle w:val="Title"/>
                        <w:spacing w:after="0"/>
                        <w:rPr>
                          <w:sz w:val="96"/>
                          <w:szCs w:val="96"/>
                        </w:rPr>
                      </w:pPr>
                      <w:r w:rsidRPr="00CD6F63">
                        <w:rPr>
                          <w:sz w:val="96"/>
                          <w:szCs w:val="96"/>
                        </w:rPr>
                        <w:t>Crazy Classroom</w:t>
                      </w:r>
                    </w:p>
                  </w:txbxContent>
                </v:textbox>
              </v:shape>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946C0C8" w14:textId="77777777" w:rsidTr="00F30052">
        <w:trPr>
          <w:trHeight w:val="2160"/>
        </w:trPr>
        <w:tc>
          <w:tcPr>
            <w:tcW w:w="5580" w:type="dxa"/>
            <w:tcBorders>
              <w:top w:val="nil"/>
              <w:left w:val="nil"/>
              <w:bottom w:val="nil"/>
              <w:right w:val="nil"/>
            </w:tcBorders>
          </w:tcPr>
          <w:p w14:paraId="7A8EC472" w14:textId="262883C3" w:rsidR="00D077E9" w:rsidRDefault="00D077E9" w:rsidP="00F30052"/>
          <w:p w14:paraId="52134B90" w14:textId="6A8973BD" w:rsidR="00D077E9" w:rsidRDefault="00D077E9" w:rsidP="00F30052"/>
        </w:tc>
      </w:tr>
      <w:tr w:rsidR="00D077E9" w14:paraId="5B51AAD9" w14:textId="77777777" w:rsidTr="00F30052">
        <w:trPr>
          <w:trHeight w:val="7488"/>
        </w:trPr>
        <w:tc>
          <w:tcPr>
            <w:tcW w:w="5580" w:type="dxa"/>
            <w:tcBorders>
              <w:top w:val="nil"/>
              <w:left w:val="nil"/>
              <w:bottom w:val="nil"/>
              <w:right w:val="nil"/>
            </w:tcBorders>
          </w:tcPr>
          <w:p w14:paraId="3A5EA0F5" w14:textId="4AED5396" w:rsidR="00D077E9" w:rsidRDefault="00CD6F63" w:rsidP="00F30052">
            <w:pPr>
              <w:rPr>
                <w:noProof/>
              </w:rPr>
            </w:pPr>
            <w:r>
              <w:rPr>
                <w:noProof/>
              </w:rPr>
              <mc:AlternateContent>
                <mc:Choice Requires="wps">
                  <w:drawing>
                    <wp:anchor distT="0" distB="0" distL="114300" distR="114300" simplePos="0" relativeHeight="251662336" behindDoc="0" locked="0" layoutInCell="1" allowOverlap="1" wp14:anchorId="220E05B1" wp14:editId="1C8959B7">
                      <wp:simplePos x="0" y="0"/>
                      <wp:positionH relativeFrom="margin">
                        <wp:posOffset>0</wp:posOffset>
                      </wp:positionH>
                      <wp:positionV relativeFrom="paragraph">
                        <wp:posOffset>347492</wp:posOffset>
                      </wp:positionV>
                      <wp:extent cx="3528695" cy="121031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528695" cy="1210310"/>
                              </a:xfrm>
                              <a:prstGeom prst="rect">
                                <a:avLst/>
                              </a:prstGeom>
                              <a:noFill/>
                              <a:ln w="6350">
                                <a:noFill/>
                              </a:ln>
                            </wps:spPr>
                            <wps:txbx>
                              <w:txbxContent>
                                <w:p w14:paraId="3D65F541" w14:textId="2DCF4FE7" w:rsidR="00891BE0" w:rsidRPr="00DD2CE8" w:rsidRDefault="00891BE0" w:rsidP="00891BE0">
                                  <w:pPr>
                                    <w:pStyle w:val="Title"/>
                                    <w:spacing w:after="0"/>
                                    <w:rPr>
                                      <w:sz w:val="60"/>
                                      <w:szCs w:val="60"/>
                                    </w:rPr>
                                  </w:pPr>
                                  <w:r w:rsidRPr="00DD2CE8">
                                    <w:rPr>
                                      <w:sz w:val="60"/>
                                      <w:szCs w:val="60"/>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0E05B1" id="Text Box 10" o:spid="_x0000_s1027" type="#_x0000_t202" style="position:absolute;margin-left:0;margin-top:27.35pt;width:277.85pt;height:95.3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" filled="f" stroked="f" strokeweight=".5pt">
                      <v:textbox>
                        <w:txbxContent>
                          <w:p w14:paraId="3D65F541" w14:textId="2DCF4FE7" w:rsidR="00891BE0" w:rsidRPr="00DD2CE8" w:rsidRDefault="00891BE0" w:rsidP="00891BE0">
                            <w:pPr>
                              <w:pStyle w:val="Title"/>
                              <w:spacing w:after="0"/>
                              <w:rPr>
                                <w:sz w:val="60"/>
                                <w:szCs w:val="60"/>
                              </w:rPr>
                            </w:pPr>
                            <w:r w:rsidRPr="00DD2CE8">
                              <w:rPr>
                                <w:sz w:val="60"/>
                                <w:szCs w:val="60"/>
                              </w:rPr>
                              <w:t>User Manual</w:t>
                            </w:r>
                          </w:p>
                        </w:txbxContent>
                      </v:textbox>
                      <w10:wrap anchorx="margin"/>
                    </v:shape>
                  </w:pict>
                </mc:Fallback>
              </mc:AlternateContent>
            </w:r>
            <w:r>
              <w:rPr>
                <w:noProof/>
              </w:rPr>
              <mc:AlternateContent>
                <mc:Choice Requires="wps">
                  <w:drawing>
                    <wp:inline distT="0" distB="0" distL="0" distR="0" wp14:anchorId="534D39B8" wp14:editId="2F990490">
                      <wp:extent cx="3474720" cy="0"/>
                      <wp:effectExtent l="0" t="19050" r="30480" b="19050"/>
                      <wp:docPr id="5" name="Straight Connector 5" descr="text divider"/>
                      <wp:cNvGraphicFramePr/>
                      <a:graphic xmlns:a="http://schemas.openxmlformats.org/drawingml/2006/main">
                        <a:graphicData uri="http://schemas.microsoft.com/office/word/2010/wordprocessingShape">
                          <wps:wsp>
                            <wps:cNvCnPr/>
                            <wps:spPr>
                              <a:xfrm>
                                <a:off x="0" y="0"/>
                                <a:ext cx="347472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905CE1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73.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" strokecolor="#39302a [3215]" strokeweight="3pt">
                      <w10:anchorlock/>
                    </v:line>
                  </w:pict>
                </mc:Fallback>
              </mc:AlternateContent>
            </w:r>
          </w:p>
        </w:tc>
      </w:tr>
      <w:tr w:rsidR="00D077E9" w14:paraId="4FB16C71" w14:textId="77777777" w:rsidTr="00F30052">
        <w:trPr>
          <w:trHeight w:val="2171"/>
        </w:trPr>
        <w:tc>
          <w:tcPr>
            <w:tcW w:w="5580" w:type="dxa"/>
            <w:tcBorders>
              <w:top w:val="nil"/>
              <w:left w:val="nil"/>
              <w:bottom w:val="nil"/>
              <w:right w:val="nil"/>
            </w:tcBorders>
          </w:tcPr>
          <w:sdt>
            <w:sdtPr>
              <w:id w:val="1080870105"/>
              <w:placeholder>
                <w:docPart w:val="B3BACA796463471AACEE4D5D192C8D6F"/>
              </w:placeholder>
              <w15:appearance w15:val="hidden"/>
            </w:sdtPr>
            <w:sdtEndPr/>
            <w:sdtContent>
              <w:p w14:paraId="67142A7C" w14:textId="78CE21B6" w:rsidR="00D077E9" w:rsidRDefault="00D077E9" w:rsidP="00F30052">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931DDF">
                  <w:rPr>
                    <w:rStyle w:val="SubtitleChar"/>
                    <w:b w:val="0"/>
                    <w:noProof/>
                  </w:rPr>
                  <w:t>April 22</w:t>
                </w:r>
                <w:r w:rsidRPr="00D86945">
                  <w:rPr>
                    <w:rStyle w:val="SubtitleChar"/>
                    <w:b w:val="0"/>
                  </w:rPr>
                  <w:fldChar w:fldCharType="end"/>
                </w:r>
              </w:p>
            </w:sdtContent>
          </w:sdt>
          <w:p w14:paraId="0BAEC738" w14:textId="77777777" w:rsidR="00D077E9" w:rsidRDefault="00D077E9" w:rsidP="00F30052">
            <w:pPr>
              <w:rPr>
                <w:noProof/>
                <w:sz w:val="10"/>
                <w:szCs w:val="10"/>
              </w:rPr>
            </w:pPr>
            <w:r w:rsidRPr="00D86945">
              <w:rPr>
                <w:noProof/>
                <w:sz w:val="10"/>
                <w:szCs w:val="10"/>
              </w:rPr>
              <mc:AlternateContent>
                <mc:Choice Requires="wps">
                  <w:drawing>
                    <wp:inline distT="0" distB="0" distL="0" distR="0" wp14:anchorId="23FC04FB" wp14:editId="1657E96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696574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39302a [3215]" strokeweight="3pt">
                      <w10:anchorlock/>
                    </v:line>
                  </w:pict>
                </mc:Fallback>
              </mc:AlternateContent>
            </w:r>
          </w:p>
          <w:p w14:paraId="4B1D5F99" w14:textId="77777777" w:rsidR="00D077E9" w:rsidRDefault="00D077E9" w:rsidP="00F30052">
            <w:pPr>
              <w:rPr>
                <w:noProof/>
                <w:sz w:val="10"/>
                <w:szCs w:val="10"/>
              </w:rPr>
            </w:pPr>
          </w:p>
          <w:p w14:paraId="50B66475" w14:textId="0CCB3AC4" w:rsidR="00D077E9" w:rsidRPr="00DD2CE8" w:rsidRDefault="006D23FC" w:rsidP="00F30052">
            <w:sdt>
              <w:sdtPr>
                <w:id w:val="-1740469667"/>
                <w:placeholder>
                  <w:docPart w:val="39A3B48B034E4A76852016F4E45FEE03"/>
                </w:placeholder>
                <w15:appearance w15:val="hidden"/>
              </w:sdtPr>
              <w:sdtEndPr/>
              <w:sdtContent>
                <w:r w:rsidR="005A41F2" w:rsidRPr="00DD2CE8">
                  <w:t>Amber Waves</w:t>
                </w:r>
              </w:sdtContent>
            </w:sdt>
          </w:p>
          <w:p w14:paraId="0038C0FD" w14:textId="0E5EE6C2" w:rsidR="00D077E9" w:rsidRDefault="00D077E9" w:rsidP="00F30052">
            <w:pPr>
              <w:ind w:left="1620" w:hanging="1620"/>
            </w:pPr>
            <w:r w:rsidRPr="00B231E5">
              <w:t>Authored by:</w:t>
            </w:r>
            <w:r w:rsidR="00B26E24">
              <w:t xml:space="preserve"> </w:t>
            </w:r>
            <w:r>
              <w:t xml:space="preserve"> </w:t>
            </w:r>
            <w:sdt>
              <w:sdtPr>
                <w:alias w:val="Your Name"/>
                <w:tag w:val="Your Name"/>
                <w:id w:val="-180584491"/>
                <w:placeholder>
                  <w:docPart w:val="A94DE54339B14FEB842FBF540C2CD65B"/>
                </w:placeholder>
                <w:dataBinding w:prefixMappings="xmlns:ns0='http://schemas.microsoft.com/office/2006/coverPageProps' " w:xpath="/ns0:CoverPageProperties[1]/ns0:CompanyFax[1]" w:storeItemID="{55AF091B-3C7A-41E3-B477-F2FDAA23CFDA}"/>
                <w15:appearance w15:val="hidden"/>
                <w:text w:multiLine="1"/>
              </w:sdtPr>
              <w:sdtEndPr/>
              <w:sdtContent>
                <w:r w:rsidR="005A41F2">
                  <w:t>Jordan Lanius</w:t>
                </w:r>
                <w:r w:rsidR="00B26E24">
                  <w:br/>
                  <w:t xml:space="preserve">Allison </w:t>
                </w:r>
                <w:proofErr w:type="spellStart"/>
                <w:r w:rsidR="00B26E24">
                  <w:t>Flad</w:t>
                </w:r>
                <w:proofErr w:type="spellEnd"/>
                <w:r w:rsidR="005A41F2">
                  <w:br/>
                </w:r>
                <w:r w:rsidR="00B26E24">
                  <w:t>Jared Hunsaker</w:t>
                </w:r>
                <w:r w:rsidR="00B26E24">
                  <w:br/>
                  <w:t>Jesse McCarville-</w:t>
                </w:r>
                <w:proofErr w:type="spellStart"/>
                <w:r w:rsidR="00B26E24">
                  <w:t>Schueths</w:t>
                </w:r>
                <w:proofErr w:type="spellEnd"/>
              </w:sdtContent>
            </w:sdt>
          </w:p>
          <w:p w14:paraId="1C504D47" w14:textId="77777777" w:rsidR="00D077E9" w:rsidRPr="00D86945" w:rsidRDefault="00D077E9" w:rsidP="00F30052">
            <w:pPr>
              <w:rPr>
                <w:noProof/>
                <w:sz w:val="10"/>
                <w:szCs w:val="10"/>
              </w:rPr>
            </w:pPr>
          </w:p>
        </w:tc>
      </w:tr>
    </w:tbl>
    <w:p w14:paraId="649A167F" w14:textId="16E82C8B" w:rsidR="00D077E9" w:rsidRDefault="00C443F9">
      <w:pPr>
        <w:spacing w:after="200"/>
      </w:pPr>
      <w:r>
        <w:rPr>
          <w:noProof/>
        </w:rPr>
        <mc:AlternateContent>
          <mc:Choice Requires="wps">
            <w:drawing>
              <wp:anchor distT="0" distB="0" distL="114300" distR="114300" simplePos="0" relativeHeight="251659264" behindDoc="1" locked="0" layoutInCell="1" allowOverlap="1" wp14:anchorId="2AE49E42" wp14:editId="64018013">
                <wp:simplePos x="0" y="0"/>
                <wp:positionH relativeFrom="page">
                  <wp:align>right</wp:align>
                </wp:positionH>
                <wp:positionV relativeFrom="page">
                  <wp:posOffset>6670713</wp:posOffset>
                </wp:positionV>
                <wp:extent cx="7783417" cy="3374390"/>
                <wp:effectExtent l="0" t="0" r="8255" b="0"/>
                <wp:wrapNone/>
                <wp:docPr id="2" name="Rectangle 2" descr="colored rectangle"/>
                <wp:cNvGraphicFramePr/>
                <a:graphic xmlns:a="http://schemas.openxmlformats.org/drawingml/2006/main">
                  <a:graphicData uri="http://schemas.microsoft.com/office/word/2010/wordprocessingShape">
                    <wps:wsp>
                      <wps:cNvSpPr/>
                      <wps:spPr>
                        <a:xfrm>
                          <a:off x="0" y="0"/>
                          <a:ext cx="7783417"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4DCCF" id="Rectangle 2" o:spid="_x0000_s1026" alt="colored rectangle" style="position:absolute;margin-left:561.65pt;margin-top:525.25pt;width:612.85pt;height:265.7pt;z-index:-251657216;visibility:visible;mso-wrap-style:square;mso-width-percent:0;mso-wrap-distance-left:9pt;mso-wrap-distance-top:0;mso-wrap-distance-right:9pt;mso-wrap-distance-bottom:0;mso-position-horizontal:right;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" fillcolor="#ce8d3e [3206]" stroked="f" strokeweight="2pt">
                <w10:wrap anchorx="page" anchory="page"/>
              </v:rect>
            </w:pict>
          </mc:Fallback>
        </mc:AlternateContent>
      </w:r>
      <w:r w:rsidR="00D077E9" w:rsidRPr="00D967AC">
        <w:rPr>
          <w:noProof/>
        </w:rPr>
        <w:drawing>
          <wp:anchor distT="0" distB="0" distL="114300" distR="114300" simplePos="0" relativeHeight="251661312" behindDoc="0" locked="0" layoutInCell="1" allowOverlap="1" wp14:anchorId="45A0D9B2" wp14:editId="18E8B8D5">
            <wp:simplePos x="0" y="0"/>
            <wp:positionH relativeFrom="column">
              <wp:posOffset>4953663</wp:posOffset>
            </wp:positionH>
            <wp:positionV relativeFrom="paragraph">
              <wp:posOffset>7426237</wp:posOffset>
            </wp:positionV>
            <wp:extent cx="1483995" cy="500335"/>
            <wp:effectExtent l="0" t="0" r="190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83995" cy="500335"/>
                    </a:xfrm>
                    <a:prstGeom prst="rect">
                      <a:avLst/>
                    </a:prstGeom>
                  </pic:spPr>
                </pic:pic>
              </a:graphicData>
            </a:graphic>
            <wp14:sizeRelH relativeFrom="margin">
              <wp14:pctWidth>0</wp14:pctWidth>
            </wp14:sizeRelH>
            <wp14:sizeRelV relativeFrom="margin">
              <wp14:pctHeight>0</wp14:pctHeight>
            </wp14:sizeRelV>
          </wp:anchor>
        </w:drawing>
      </w:r>
      <w:r w:rsidR="00D077E9">
        <w:rPr>
          <w:noProof/>
        </w:rPr>
        <mc:AlternateContent>
          <mc:Choice Requires="wps">
            <w:drawing>
              <wp:anchor distT="0" distB="0" distL="114300" distR="114300" simplePos="0" relativeHeight="251660288" behindDoc="1" locked="0" layoutInCell="1" allowOverlap="1" wp14:anchorId="28A3319F" wp14:editId="118787CD">
                <wp:simplePos x="0" y="0"/>
                <wp:positionH relativeFrom="column">
                  <wp:posOffset>-205105</wp:posOffset>
                </wp:positionH>
                <wp:positionV relativeFrom="page">
                  <wp:posOffset>900430</wp:posOffset>
                </wp:positionV>
                <wp:extent cx="3938905" cy="82296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29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79033" id="Rectangle 3" o:spid="_x0000_s1026" alt="white rectangle for text on cover" style="position:absolute;margin-left:-16.15pt;margin-top:70.9pt;width:310.15pt;height:9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" fillcolor="white [3212]" stroked="f" strokeweight="2pt">
                <w10:wrap anchory="page"/>
              </v:rect>
            </w:pict>
          </mc:Fallback>
        </mc:AlternateContent>
      </w:r>
      <w:r w:rsidR="00D077E9">
        <w:br w:type="page"/>
      </w:r>
    </w:p>
    <w:p w14:paraId="065DF21D" w14:textId="41990763" w:rsidR="00D077E9" w:rsidRDefault="00506F7E" w:rsidP="00410FA9">
      <w:pPr>
        <w:pStyle w:val="Heading1"/>
        <w:ind w:left="720" w:right="720"/>
        <w:jc w:val="both"/>
      </w:pPr>
      <w:r w:rsidRPr="002A5981">
        <w:rPr>
          <w:u w:val="single"/>
        </w:rPr>
        <w:lastRenderedPageBreak/>
        <w:t>Introduction</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7F78AD09" w14:textId="77777777" w:rsidTr="00E8687A">
        <w:trPr>
          <w:trHeight w:val="1440"/>
        </w:trPr>
        <w:tc>
          <w:tcPr>
            <w:tcW w:w="9999" w:type="dxa"/>
          </w:tcPr>
          <w:sdt>
            <w:sdtPr>
              <w:id w:val="1660650702"/>
              <w:placeholder>
                <w:docPart w:val="D9AA10D07C6E43EC818E8CFF4E94F1A0"/>
              </w:placeholder>
              <w15:dataBinding w:prefixMappings="xmlns:ns0='http://schemas.microsoft.com/temp/samples' " w:xpath="/ns0:employees[1]/ns0:employee[1]/ns0:CompanyName[1]" w:storeItemID="{00000000-0000-0000-0000-000000000000}"/>
              <w15:appearance w15:val="hidden"/>
            </w:sdtPr>
            <w:sdtEndPr/>
            <w:sdtContent>
              <w:p w14:paraId="595726CF" w14:textId="72E63AAD" w:rsidR="00DF027C" w:rsidRDefault="0087171D" w:rsidP="00CA488B">
                <w:pPr>
                  <w:pStyle w:val="Heading2"/>
                  <w:ind w:left="720" w:right="1126"/>
                  <w:jc w:val="both"/>
                </w:pPr>
                <w:r w:rsidRPr="0087171D">
                  <w:t xml:space="preserve">The teacher has a fun </w:t>
                </w:r>
                <w:r w:rsidR="00E60815">
                  <w:t>lesson planned</w:t>
                </w:r>
                <w:r w:rsidRPr="0087171D">
                  <w:t xml:space="preserve"> for her class, but the students </w:t>
                </w:r>
                <w:proofErr w:type="gramStart"/>
                <w:r w:rsidRPr="0087171D">
                  <w:t>aren’t</w:t>
                </w:r>
                <w:proofErr w:type="gramEnd"/>
                <w:r w:rsidRPr="0087171D">
                  <w:t xml:space="preserve"> listening to her. How can she grab their attention and gather them </w:t>
                </w:r>
                <w:r>
                  <w:t>all together on the rug?</w:t>
                </w:r>
                <w:r w:rsidR="00376DC3">
                  <w:t xml:space="preserve"> Test out different toys and treats to find what </w:t>
                </w:r>
                <w:r w:rsidR="00C977F5">
                  <w:t>brings everyone over quickest</w:t>
                </w:r>
                <w:r w:rsidR="00376DC3">
                  <w:t xml:space="preserve"> and take notes to keep track of your discoveries.</w:t>
                </w:r>
              </w:p>
            </w:sdtContent>
          </w:sdt>
        </w:tc>
      </w:tr>
    </w:tbl>
    <w:p w14:paraId="3AF5ECFC" w14:textId="70AED039" w:rsidR="00CB707D" w:rsidRPr="002A5981" w:rsidRDefault="00CB707D" w:rsidP="00E8687A">
      <w:pPr>
        <w:pStyle w:val="Heading1"/>
        <w:ind w:left="720" w:right="756"/>
        <w:jc w:val="both"/>
        <w:rPr>
          <w:u w:val="single"/>
        </w:rPr>
      </w:pPr>
      <w:r w:rsidRPr="002A5981">
        <w:rPr>
          <w:u w:val="single"/>
        </w:rPr>
        <w:t>Influencing Randomness</w:t>
      </w:r>
    </w:p>
    <w:tbl>
      <w:tblPr>
        <w:tblW w:w="8190" w:type="dxa"/>
        <w:tblInd w:w="720" w:type="dxa"/>
        <w:tblLayout w:type="fixed"/>
        <w:tblCellMar>
          <w:left w:w="0" w:type="dxa"/>
          <w:right w:w="0" w:type="dxa"/>
        </w:tblCellMar>
        <w:tblLook w:val="0000" w:firstRow="0" w:lastRow="0" w:firstColumn="0" w:lastColumn="0" w:noHBand="0" w:noVBand="0"/>
      </w:tblPr>
      <w:tblGrid>
        <w:gridCol w:w="8190"/>
      </w:tblGrid>
      <w:tr w:rsidR="00CB707D" w14:paraId="06F6D5D7" w14:textId="77777777" w:rsidTr="00C443F9">
        <w:trPr>
          <w:trHeight w:val="3312"/>
        </w:trPr>
        <w:tc>
          <w:tcPr>
            <w:tcW w:w="8190" w:type="dxa"/>
          </w:tcPr>
          <w:p w14:paraId="365618F8" w14:textId="48F6E663" w:rsidR="00CB707D" w:rsidRPr="000C15AA" w:rsidRDefault="00E62DCD" w:rsidP="00C443F9">
            <w:pPr>
              <w:pStyle w:val="Content"/>
              <w:spacing w:after="240" w:line="240" w:lineRule="auto"/>
              <w:jc w:val="both"/>
              <w:rPr>
                <w:sz w:val="36"/>
                <w:szCs w:val="36"/>
              </w:rPr>
            </w:pPr>
            <w:r w:rsidRPr="000C15AA">
              <w:rPr>
                <w:sz w:val="36"/>
                <w:szCs w:val="36"/>
              </w:rPr>
              <w:t xml:space="preserve">The world is a wondrous </w:t>
            </w:r>
            <w:r w:rsidR="003B5BA2" w:rsidRPr="000C15AA">
              <w:rPr>
                <w:sz w:val="36"/>
                <w:szCs w:val="36"/>
              </w:rPr>
              <w:t>place</w:t>
            </w:r>
            <w:r w:rsidRPr="000C15AA">
              <w:rPr>
                <w:sz w:val="36"/>
                <w:szCs w:val="36"/>
              </w:rPr>
              <w:t>, especially in the eyes of a child.</w:t>
            </w:r>
            <w:r w:rsidR="003B5BA2" w:rsidRPr="000C15AA">
              <w:rPr>
                <w:sz w:val="36"/>
                <w:szCs w:val="36"/>
              </w:rPr>
              <w:t xml:space="preserve"> There are so many friends to talk to and colorful toys to play with.</w:t>
            </w:r>
            <w:r w:rsidR="00E60815" w:rsidRPr="000C15AA">
              <w:rPr>
                <w:sz w:val="36"/>
                <w:szCs w:val="36"/>
              </w:rPr>
              <w:t xml:space="preserve"> Unfortunately,</w:t>
            </w:r>
            <w:r w:rsidR="00AC5CAA">
              <w:rPr>
                <w:sz w:val="36"/>
                <w:szCs w:val="36"/>
              </w:rPr>
              <w:t xml:space="preserve"> that which inspires curiosity can also lead to distraction.</w:t>
            </w:r>
          </w:p>
          <w:p w14:paraId="2008A6E1" w14:textId="4186337A" w:rsidR="00CB707D" w:rsidRPr="000C15AA" w:rsidRDefault="00E62DCD" w:rsidP="00410FA9">
            <w:pPr>
              <w:pStyle w:val="Content"/>
              <w:spacing w:after="240" w:line="240" w:lineRule="auto"/>
              <w:jc w:val="both"/>
              <w:rPr>
                <w:sz w:val="36"/>
                <w:szCs w:val="36"/>
              </w:rPr>
            </w:pPr>
            <w:r w:rsidRPr="000C15AA">
              <w:rPr>
                <w:sz w:val="36"/>
                <w:szCs w:val="36"/>
              </w:rPr>
              <w:t xml:space="preserve">No teacher is truly in command of their classroom. They cannot control what their students do. However, many have discovered </w:t>
            </w:r>
            <w:r w:rsidR="003B5BA2" w:rsidRPr="000C15AA">
              <w:rPr>
                <w:sz w:val="36"/>
                <w:szCs w:val="36"/>
              </w:rPr>
              <w:t>that using certain items</w:t>
            </w:r>
            <w:r w:rsidRPr="000C15AA">
              <w:rPr>
                <w:sz w:val="36"/>
                <w:szCs w:val="36"/>
              </w:rPr>
              <w:t xml:space="preserve"> and </w:t>
            </w:r>
            <w:r w:rsidR="003B5BA2" w:rsidRPr="000C15AA">
              <w:rPr>
                <w:sz w:val="36"/>
                <w:szCs w:val="36"/>
              </w:rPr>
              <w:t>actions can help influence their class</w:t>
            </w:r>
            <w:r w:rsidR="00E60815" w:rsidRPr="000C15AA">
              <w:rPr>
                <w:sz w:val="36"/>
                <w:szCs w:val="36"/>
              </w:rPr>
              <w:t xml:space="preserve"> to focus on the task at hand.</w:t>
            </w:r>
          </w:p>
        </w:tc>
      </w:tr>
      <w:tr w:rsidR="00CB707D" w14:paraId="4464964A" w14:textId="77777777" w:rsidTr="00C443F9">
        <w:trPr>
          <w:trHeight w:val="2016"/>
        </w:trPr>
        <w:tc>
          <w:tcPr>
            <w:tcW w:w="8190" w:type="dxa"/>
            <w:shd w:val="clear" w:color="auto" w:fill="E5DEDB" w:themeFill="background2"/>
            <w:vAlign w:val="center"/>
          </w:tcPr>
          <w:p w14:paraId="46765340" w14:textId="77777777" w:rsidR="00CB707D" w:rsidRPr="000C15AA" w:rsidRDefault="00CB707D" w:rsidP="00410FA9">
            <w:pPr>
              <w:pStyle w:val="EmphasisText"/>
              <w:jc w:val="center"/>
              <w:rPr>
                <w:sz w:val="36"/>
                <w:szCs w:val="36"/>
              </w:rPr>
            </w:pPr>
            <w:r w:rsidRPr="000C15AA">
              <w:rPr>
                <w:noProof/>
                <w:sz w:val="36"/>
                <w:szCs w:val="36"/>
              </w:rPr>
              <mc:AlternateContent>
                <mc:Choice Requires="wps">
                  <w:drawing>
                    <wp:inline distT="0" distB="0" distL="0" distR="0" wp14:anchorId="31EE279D" wp14:editId="2BB8ED97">
                      <wp:extent cx="4937760" cy="1188720"/>
                      <wp:effectExtent l="0" t="0" r="0" b="0"/>
                      <wp:docPr id="9" name="Text Box 9"/>
                      <wp:cNvGraphicFramePr/>
                      <a:graphic xmlns:a="http://schemas.openxmlformats.org/drawingml/2006/main">
                        <a:graphicData uri="http://schemas.microsoft.com/office/word/2010/wordprocessingShape">
                          <wps:wsp>
                            <wps:cNvSpPr txBox="1"/>
                            <wps:spPr>
                              <a:xfrm>
                                <a:off x="0" y="0"/>
                                <a:ext cx="4937760" cy="1188720"/>
                              </a:xfrm>
                              <a:prstGeom prst="rect">
                                <a:avLst/>
                              </a:prstGeom>
                              <a:noFill/>
                              <a:ln w="6350">
                                <a:noFill/>
                              </a:ln>
                            </wps:spPr>
                            <wps:txbx>
                              <w:txbxContent>
                                <w:p w14:paraId="6260E9CB" w14:textId="6B0802BB" w:rsidR="00CB707D" w:rsidRDefault="00CB707D" w:rsidP="00CB707D">
                                  <w:pPr>
                                    <w:jc w:val="center"/>
                                    <w:rPr>
                                      <w:i/>
                                      <w:sz w:val="36"/>
                                    </w:rPr>
                                  </w:pPr>
                                  <w:r>
                                    <w:rPr>
                                      <w:i/>
                                      <w:sz w:val="36"/>
                                    </w:rPr>
                                    <w:t>“</w:t>
                                  </w:r>
                                  <w:r w:rsidR="002A5981">
                                    <w:rPr>
                                      <w:i/>
                                      <w:sz w:val="36"/>
                                    </w:rPr>
                                    <w:t>I never teach my pupils</w:t>
                                  </w:r>
                                  <w:r w:rsidR="00E62DCD">
                                    <w:rPr>
                                      <w:i/>
                                      <w:sz w:val="36"/>
                                    </w:rPr>
                                    <w:t>.</w:t>
                                  </w:r>
                                  <w:r w:rsidR="002A5981">
                                    <w:rPr>
                                      <w:i/>
                                      <w:sz w:val="36"/>
                                    </w:rPr>
                                    <w:t xml:space="preserve"> I only attempt to provide the conditions in which they can learn.</w:t>
                                  </w:r>
                                  <w:r>
                                    <w:rPr>
                                      <w:i/>
                                      <w:sz w:val="36"/>
                                    </w:rPr>
                                    <w:t>”</w:t>
                                  </w:r>
                                </w:p>
                                <w:p w14:paraId="714340E2" w14:textId="1891A0A0" w:rsidR="002A5981" w:rsidRDefault="00E62DCD" w:rsidP="00410FA9">
                                  <w:pPr>
                                    <w:jc w:val="center"/>
                                  </w:pPr>
                                  <w:r w:rsidRPr="00E62DCD">
                                    <w:rPr>
                                      <w:b w:val="0"/>
                                      <w:bCs/>
                                      <w:i/>
                                      <w:sz w:val="36"/>
                                    </w:rPr>
                                    <w:t>Albert Einstein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shape w14:anchorId="31EE279D" id="Text Box 9" o:spid="_x0000_s1028" type="#_x0000_t202" style="width:388.8pt;height:93.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" filled="f" stroked="f" strokeweight=".5pt">
                      <v:textbox>
                        <w:txbxContent>
                          <w:p w14:paraId="6260E9CB" w14:textId="6B0802BB" w:rsidR="00CB707D" w:rsidRDefault="00CB707D" w:rsidP="00CB707D">
                            <w:pPr>
                              <w:jc w:val="center"/>
                              <w:rPr>
                                <w:i/>
                                <w:sz w:val="36"/>
                              </w:rPr>
                            </w:pPr>
                            <w:r>
                              <w:rPr>
                                <w:i/>
                                <w:sz w:val="36"/>
                              </w:rPr>
                              <w:t>“</w:t>
                            </w:r>
                            <w:r w:rsidR="002A5981">
                              <w:rPr>
                                <w:i/>
                                <w:sz w:val="36"/>
                              </w:rPr>
                              <w:t>I never teach my pupils</w:t>
                            </w:r>
                            <w:r w:rsidR="00E62DCD">
                              <w:rPr>
                                <w:i/>
                                <w:sz w:val="36"/>
                              </w:rPr>
                              <w:t>.</w:t>
                            </w:r>
                            <w:r w:rsidR="002A5981">
                              <w:rPr>
                                <w:i/>
                                <w:sz w:val="36"/>
                              </w:rPr>
                              <w:t xml:space="preserve"> I only attempt to provide the conditions in which they can learn.</w:t>
                            </w:r>
                            <w:r>
                              <w:rPr>
                                <w:i/>
                                <w:sz w:val="36"/>
                              </w:rPr>
                              <w:t>”</w:t>
                            </w:r>
                          </w:p>
                          <w:p w14:paraId="714340E2" w14:textId="1891A0A0" w:rsidR="002A5981" w:rsidRDefault="00E62DCD" w:rsidP="00410FA9">
                            <w:pPr>
                              <w:jc w:val="center"/>
                            </w:pPr>
                            <w:r w:rsidRPr="00E62DCD">
                              <w:rPr>
                                <w:b w:val="0"/>
                                <w:bCs/>
                                <w:i/>
                                <w:sz w:val="36"/>
                              </w:rPr>
                              <w:t>Albert Einstein</w:t>
                            </w:r>
                          </w:p>
                        </w:txbxContent>
                      </v:textbox>
                      <w10:anchorlock/>
                    </v:shape>
                  </w:pict>
                </mc:Fallback>
              </mc:AlternateContent>
            </w:r>
          </w:p>
        </w:tc>
      </w:tr>
      <w:tr w:rsidR="00CB707D" w14:paraId="32278A37" w14:textId="77777777" w:rsidTr="00CA488B">
        <w:trPr>
          <w:trHeight w:val="2160"/>
        </w:trPr>
        <w:tc>
          <w:tcPr>
            <w:tcW w:w="8190" w:type="dxa"/>
          </w:tcPr>
          <w:p w14:paraId="63398EC8" w14:textId="66CA393B" w:rsidR="00CB707D" w:rsidRPr="00D8685B" w:rsidRDefault="00B51065" w:rsidP="00CA488B">
            <w:pPr>
              <w:pStyle w:val="Content"/>
              <w:spacing w:before="240" w:after="240" w:line="240" w:lineRule="auto"/>
              <w:ind w:right="5"/>
              <w:jc w:val="both"/>
              <w:rPr>
                <w:sz w:val="36"/>
                <w:szCs w:val="36"/>
              </w:rPr>
            </w:pPr>
            <w:r w:rsidRPr="000C15AA">
              <w:rPr>
                <w:sz w:val="36"/>
                <w:szCs w:val="36"/>
              </w:rPr>
              <w:t>This simulation game will help your students understand the concept of randomness and how</w:t>
            </w:r>
            <w:r w:rsidR="000C15AA" w:rsidRPr="000C15AA">
              <w:rPr>
                <w:sz w:val="36"/>
                <w:szCs w:val="36"/>
              </w:rPr>
              <w:t xml:space="preserve"> outside forces can influence random actions.</w:t>
            </w:r>
          </w:p>
        </w:tc>
      </w:tr>
    </w:tbl>
    <w:p w14:paraId="355D93D9" w14:textId="0AE536B5" w:rsidR="0087171D" w:rsidRPr="002A5981" w:rsidRDefault="000860B5" w:rsidP="00E8687A">
      <w:pPr>
        <w:pStyle w:val="Heading1"/>
        <w:jc w:val="both"/>
        <w:rPr>
          <w:u w:val="single"/>
        </w:rPr>
      </w:pPr>
      <w:r w:rsidRPr="002A5981">
        <w:rPr>
          <w:u w:val="single"/>
        </w:rPr>
        <w:lastRenderedPageBreak/>
        <w:t>Getting Started</w:t>
      </w:r>
    </w:p>
    <w:tbl>
      <w:tblPr>
        <w:tblW w:w="9648" w:type="dxa"/>
        <w:tblInd w:w="40" w:type="dxa"/>
        <w:tblCellMar>
          <w:left w:w="0" w:type="dxa"/>
          <w:right w:w="0" w:type="dxa"/>
        </w:tblCellMar>
        <w:tblLook w:val="0000" w:firstRow="0" w:lastRow="0" w:firstColumn="0" w:lastColumn="0" w:noHBand="0" w:noVBand="0"/>
      </w:tblPr>
      <w:tblGrid>
        <w:gridCol w:w="9648"/>
      </w:tblGrid>
      <w:tr w:rsidR="000860B5" w14:paraId="0CDFE8EB" w14:textId="77777777" w:rsidTr="00C96FAB">
        <w:trPr>
          <w:trHeight w:val="3168"/>
        </w:trPr>
        <w:tc>
          <w:tcPr>
            <w:tcW w:w="9648" w:type="dxa"/>
          </w:tcPr>
          <w:sdt>
            <w:sdtPr>
              <w:id w:val="274370796"/>
              <w:placeholder>
                <w:docPart w:val="56DB4094CFCF4B32AC22D4DF152CCA03"/>
              </w:placeholder>
              <w15:dataBinding w:prefixMappings="xmlns:ns0='http://schemas.microsoft.com/temp/samples' " w:xpath="/ns0:employees[1]/ns0:employee[1]/ns0:CompanyName[1]" w:storeItemID="{00000000-0000-0000-0000-000000000000}"/>
              <w15:appearance w15:val="hidden"/>
            </w:sdtPr>
            <w:sdtEndPr/>
            <w:sdtContent>
              <w:p w14:paraId="0173108B" w14:textId="0997050B" w:rsidR="000860B5" w:rsidRDefault="000860B5" w:rsidP="00C96FAB">
                <w:pPr>
                  <w:pStyle w:val="Heading2"/>
                  <w:spacing w:after="120"/>
                  <w:jc w:val="both"/>
                </w:pPr>
                <w:r w:rsidRPr="000860B5">
                  <w:rPr>
                    <w:b/>
                    <w:bCs/>
                  </w:rPr>
                  <w:t>Simulating the Classroom</w:t>
                </w:r>
              </w:p>
            </w:sdtContent>
          </w:sdt>
          <w:p w14:paraId="0305B43B" w14:textId="067C0AAF" w:rsidR="000860B5" w:rsidRDefault="00AF19D5" w:rsidP="00E8687A">
            <w:pPr>
              <w:pStyle w:val="Content"/>
              <w:jc w:val="both"/>
            </w:pPr>
            <w:r>
              <w:t>Every mode of this game involves the use of a classroom simulation.</w:t>
            </w:r>
            <w:r w:rsidR="006D71D6">
              <w:t xml:space="preserve"> Children will wander around the room in a randomized path. The goal of the game is to gather </w:t>
            </w:r>
            <w:r w:rsidR="00096A4E">
              <w:t>all</w:t>
            </w:r>
            <w:r w:rsidR="006D71D6">
              <w:t xml:space="preserve"> the children together on the specified rug.</w:t>
            </w:r>
            <w:r w:rsidR="00096A4E">
              <w:t xml:space="preserve"> </w:t>
            </w:r>
            <w:r w:rsidR="00B578F0">
              <w:t>Players</w:t>
            </w:r>
            <w:r w:rsidR="00096A4E">
              <w:t xml:space="preserve"> can achieve this by using items and actions called </w:t>
            </w:r>
            <w:r w:rsidR="00096A4E" w:rsidRPr="00887E01">
              <w:rPr>
                <w:b/>
                <w:bCs/>
                <w:i/>
                <w:iCs/>
              </w:rPr>
              <w:t>Attractors</w:t>
            </w:r>
            <w:r w:rsidR="00096A4E">
              <w:t xml:space="preserve">. </w:t>
            </w:r>
            <w:r w:rsidR="007C5ECB">
              <w:t xml:space="preserve">The simulated children have a randomized attraction to these stimuli and are drawn towards the rug. Then </w:t>
            </w:r>
            <w:r w:rsidR="00B578F0">
              <w:t>players</w:t>
            </w:r>
            <w:r w:rsidR="007C5ECB">
              <w:t xml:space="preserve"> are encouraged to analyze the time it takes for the children to gather using each attractor.</w:t>
            </w:r>
          </w:p>
        </w:tc>
      </w:tr>
      <w:tr w:rsidR="000860B5" w14:paraId="3F648299" w14:textId="77777777" w:rsidTr="00E8687A">
        <w:trPr>
          <w:trHeight w:val="3546"/>
        </w:trPr>
        <w:tc>
          <w:tcPr>
            <w:tcW w:w="9648" w:type="dxa"/>
          </w:tcPr>
          <w:sdt>
            <w:sdtPr>
              <w:rPr>
                <w:b/>
                <w:bCs/>
              </w:rPr>
              <w:id w:val="-998104020"/>
              <w:placeholder>
                <w:docPart w:val="92B1BE76EB9148F2A864356E4C3794D9"/>
              </w:placeholder>
              <w15:dataBinding w:prefixMappings="xmlns:ns0='http://schemas.microsoft.com/temp/samples' " w:xpath="/ns0:employees[1]/ns0:employee[1]/ns0:CompanyName[1]" w:storeItemID="{00000000-0000-0000-0000-000000000000}"/>
              <w15:appearance w15:val="hidden"/>
            </w:sdtPr>
            <w:sdtEndPr>
              <w:rPr>
                <w:b w:val="0"/>
                <w:bCs w:val="0"/>
              </w:rPr>
            </w:sdtEndPr>
            <w:sdtContent>
              <w:p w14:paraId="61FDC24C" w14:textId="52A04FD4" w:rsidR="000860B5" w:rsidRDefault="000860B5" w:rsidP="00C96FAB">
                <w:pPr>
                  <w:pStyle w:val="Heading2"/>
                  <w:spacing w:after="120"/>
                  <w:jc w:val="both"/>
                </w:pPr>
                <w:r w:rsidRPr="000860B5">
                  <w:rPr>
                    <w:b/>
                    <w:bCs/>
                  </w:rPr>
                  <w:t>Choosing the Game Mode</w:t>
                </w:r>
              </w:p>
            </w:sdtContent>
          </w:sdt>
          <w:p w14:paraId="15F81FD8" w14:textId="0D272367" w:rsidR="000860B5" w:rsidRPr="00DF027C" w:rsidRDefault="000860B5" w:rsidP="00E8687A">
            <w:pPr>
              <w:pStyle w:val="Content"/>
              <w:jc w:val="both"/>
            </w:pPr>
            <w:r>
              <w:t xml:space="preserve">Choose between </w:t>
            </w:r>
            <w:r w:rsidR="00055507">
              <w:t>three</w:t>
            </w:r>
            <w:r>
              <w:t xml:space="preserve"> exciting game modes: Beginner, Intermediate, and Advanced. </w:t>
            </w:r>
            <w:r w:rsidR="00055507">
              <w:t>S</w:t>
            </w:r>
            <w:r w:rsidR="005D43C3">
              <w:t>elect</w:t>
            </w:r>
            <w:r>
              <w:t xml:space="preserve"> the mode you want</w:t>
            </w:r>
            <w:r w:rsidR="005D43C3">
              <w:t xml:space="preserve"> </w:t>
            </w:r>
            <w:r w:rsidR="00055507">
              <w:t xml:space="preserve">to </w:t>
            </w:r>
            <w:proofErr w:type="gramStart"/>
            <w:r w:rsidR="002163AA">
              <w:t>play</w:t>
            </w:r>
            <w:proofErr w:type="gramEnd"/>
            <w:r w:rsidR="00055507">
              <w:t xml:space="preserve"> </w:t>
            </w:r>
            <w:r>
              <w:t xml:space="preserve">and </w:t>
            </w:r>
            <w:r w:rsidR="005D43C3">
              <w:t xml:space="preserve">press </w:t>
            </w:r>
            <w:r w:rsidR="00887E01" w:rsidRPr="00887E01">
              <w:rPr>
                <w:b/>
                <w:bCs/>
                <w:i/>
                <w:iCs/>
              </w:rPr>
              <w:t>START</w:t>
            </w:r>
            <w:r w:rsidR="005D43C3">
              <w:t xml:space="preserve"> to begin the game.</w:t>
            </w:r>
          </w:p>
          <w:p w14:paraId="6AEA5ED5" w14:textId="667C7315" w:rsidR="000860B5" w:rsidRPr="005D43C3" w:rsidRDefault="000860B5" w:rsidP="00E8687A">
            <w:pPr>
              <w:jc w:val="both"/>
              <w:rPr>
                <w:sz w:val="16"/>
                <w:szCs w:val="16"/>
              </w:rPr>
            </w:pPr>
          </w:p>
          <w:p w14:paraId="12F860DE" w14:textId="57FA1DCB" w:rsidR="000860B5" w:rsidRDefault="005D43C3" w:rsidP="00410FA9">
            <w:pPr>
              <w:pStyle w:val="Content"/>
              <w:numPr>
                <w:ilvl w:val="0"/>
                <w:numId w:val="3"/>
              </w:numPr>
              <w:ind w:left="1222"/>
              <w:jc w:val="both"/>
            </w:pPr>
            <w:r w:rsidRPr="00887E01">
              <w:rPr>
                <w:b/>
                <w:bCs/>
                <w:i/>
                <w:iCs/>
              </w:rPr>
              <w:t>Beginner</w:t>
            </w:r>
            <w:r>
              <w:t xml:space="preserve"> is designed for Kindergarten through 2</w:t>
            </w:r>
            <w:r w:rsidRPr="005D43C3">
              <w:rPr>
                <w:vertAlign w:val="superscript"/>
              </w:rPr>
              <w:t>nd</w:t>
            </w:r>
            <w:r>
              <w:t xml:space="preserve"> grade.</w:t>
            </w:r>
          </w:p>
          <w:p w14:paraId="77C86FC9" w14:textId="584F1C3C" w:rsidR="005D43C3" w:rsidRDefault="005D43C3" w:rsidP="00410FA9">
            <w:pPr>
              <w:pStyle w:val="Content"/>
              <w:numPr>
                <w:ilvl w:val="0"/>
                <w:numId w:val="3"/>
              </w:numPr>
              <w:ind w:left="1222"/>
              <w:jc w:val="both"/>
            </w:pPr>
            <w:r w:rsidRPr="00887E01">
              <w:rPr>
                <w:b/>
                <w:bCs/>
                <w:i/>
                <w:iCs/>
              </w:rPr>
              <w:t>Intermediate</w:t>
            </w:r>
            <w:r>
              <w:t xml:space="preserve"> is designed for 3</w:t>
            </w:r>
            <w:r w:rsidRPr="005D43C3">
              <w:rPr>
                <w:vertAlign w:val="superscript"/>
              </w:rPr>
              <w:t>rd</w:t>
            </w:r>
            <w:r>
              <w:t xml:space="preserve"> through 5</w:t>
            </w:r>
            <w:r w:rsidRPr="005D43C3">
              <w:rPr>
                <w:vertAlign w:val="superscript"/>
              </w:rPr>
              <w:t>th</w:t>
            </w:r>
            <w:r>
              <w:t xml:space="preserve"> grade.</w:t>
            </w:r>
          </w:p>
          <w:p w14:paraId="7CAA9D25" w14:textId="79DC0E97" w:rsidR="005D43C3" w:rsidRDefault="005D43C3" w:rsidP="00410FA9">
            <w:pPr>
              <w:pStyle w:val="Content"/>
              <w:numPr>
                <w:ilvl w:val="0"/>
                <w:numId w:val="3"/>
              </w:numPr>
              <w:ind w:left="1222"/>
              <w:jc w:val="both"/>
            </w:pPr>
            <w:r w:rsidRPr="00887E01">
              <w:rPr>
                <w:b/>
                <w:bCs/>
                <w:i/>
                <w:iCs/>
              </w:rPr>
              <w:t>Advanced</w:t>
            </w:r>
            <w:r>
              <w:t xml:space="preserve"> is designed for</w:t>
            </w:r>
            <w:r w:rsidR="00AF19D5">
              <w:t xml:space="preserve"> 6</w:t>
            </w:r>
            <w:r w:rsidR="00AF19D5" w:rsidRPr="00AF19D5">
              <w:rPr>
                <w:vertAlign w:val="superscript"/>
              </w:rPr>
              <w:t>th</w:t>
            </w:r>
            <w:r w:rsidR="00AF19D5">
              <w:t xml:space="preserve"> through 8</w:t>
            </w:r>
            <w:r w:rsidR="00AF19D5" w:rsidRPr="00AF19D5">
              <w:rPr>
                <w:vertAlign w:val="superscript"/>
              </w:rPr>
              <w:t>th</w:t>
            </w:r>
            <w:r w:rsidR="00AF19D5">
              <w:t xml:space="preserve"> grade.</w:t>
            </w:r>
          </w:p>
          <w:p w14:paraId="69317AA0" w14:textId="02832FC0" w:rsidR="00AF19D5" w:rsidRPr="00F225F1" w:rsidRDefault="00AF19D5" w:rsidP="00E8687A">
            <w:pPr>
              <w:pStyle w:val="Content"/>
              <w:jc w:val="both"/>
              <w:rPr>
                <w:sz w:val="16"/>
                <w:szCs w:val="16"/>
              </w:rPr>
            </w:pPr>
          </w:p>
          <w:p w14:paraId="3C450884" w14:textId="31516B58" w:rsidR="00AF19D5" w:rsidRDefault="004B3456" w:rsidP="00E8687A">
            <w:pPr>
              <w:pStyle w:val="Content"/>
              <w:jc w:val="both"/>
            </w:pPr>
            <w:r>
              <w:rPr>
                <w:noProof/>
              </w:rPr>
              <w:drawing>
                <wp:anchor distT="0" distB="0" distL="114300" distR="114300" simplePos="0" relativeHeight="251664384" behindDoc="0" locked="0" layoutInCell="1" allowOverlap="1" wp14:anchorId="31A465E7" wp14:editId="510D40F6">
                  <wp:simplePos x="0" y="0"/>
                  <wp:positionH relativeFrom="column">
                    <wp:posOffset>887730</wp:posOffset>
                  </wp:positionH>
                  <wp:positionV relativeFrom="paragraph">
                    <wp:posOffset>1143000</wp:posOffset>
                  </wp:positionV>
                  <wp:extent cx="4478655" cy="2546350"/>
                  <wp:effectExtent l="76200" t="76200" r="74295" b="82550"/>
                  <wp:wrapSquare wrapText="bothSides"/>
                  <wp:docPr id="13" name="Picture 13" descr="Crazy Classroom -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rotWithShape="1">
                          <a:blip r:embed="rId11" cstate="print">
                            <a:extLst>
                              <a:ext uri="{28A0092B-C50C-407E-A947-70E740481C1C}">
                                <a14:useLocalDpi xmlns:a14="http://schemas.microsoft.com/office/drawing/2010/main" val="0"/>
                              </a:ext>
                            </a:extLst>
                          </a:blip>
                          <a:srcRect l="15194" t="10849" r="15700" b="19303"/>
                          <a:stretch/>
                        </pic:blipFill>
                        <pic:spPr bwMode="auto">
                          <a:xfrm>
                            <a:off x="0" y="0"/>
                            <a:ext cx="4478655" cy="2546350"/>
                          </a:xfrm>
                          <a:prstGeom prst="roundRect">
                            <a:avLst/>
                          </a:prstGeom>
                          <a:ln w="76200"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9D5">
              <w:t xml:space="preserve">While the modes are designed around grade levels, not every student is the same. </w:t>
            </w:r>
            <w:r w:rsidR="006D71D6">
              <w:t xml:space="preserve">Teachers are encouraged to start their students at a level that best matches their proficiencies. It may even be beneficial to work up from beginner </w:t>
            </w:r>
            <w:r>
              <w:t>regardless of how</w:t>
            </w:r>
            <w:r w:rsidR="006D71D6">
              <w:t xml:space="preserve"> old the student is.</w:t>
            </w:r>
          </w:p>
        </w:tc>
      </w:tr>
    </w:tbl>
    <w:p w14:paraId="578BAE00" w14:textId="77777777" w:rsidR="007C5ECB" w:rsidRPr="007C5ECB" w:rsidRDefault="007C5ECB" w:rsidP="00E8687A">
      <w:pPr>
        <w:rPr>
          <w:sz w:val="16"/>
          <w:szCs w:val="16"/>
        </w:rPr>
      </w:pPr>
      <w:r w:rsidRPr="007C5ECB">
        <w:rPr>
          <w:b w:val="0"/>
          <w:sz w:val="16"/>
          <w:szCs w:val="16"/>
        </w:rPr>
        <w:br w:type="page"/>
      </w:r>
    </w:p>
    <w:tbl>
      <w:tblPr>
        <w:tblW w:w="9648" w:type="dxa"/>
        <w:tblInd w:w="40" w:type="dxa"/>
        <w:tblCellMar>
          <w:left w:w="0" w:type="dxa"/>
          <w:right w:w="0" w:type="dxa"/>
        </w:tblCellMar>
        <w:tblLook w:val="0000" w:firstRow="0" w:lastRow="0" w:firstColumn="0" w:lastColumn="0" w:noHBand="0" w:noVBand="0"/>
      </w:tblPr>
      <w:tblGrid>
        <w:gridCol w:w="9648"/>
      </w:tblGrid>
      <w:tr w:rsidR="000860B5" w14:paraId="55FF775D" w14:textId="77777777" w:rsidTr="00131CF4">
        <w:trPr>
          <w:trHeight w:val="2160"/>
        </w:trPr>
        <w:tc>
          <w:tcPr>
            <w:tcW w:w="9648" w:type="dxa"/>
          </w:tcPr>
          <w:sdt>
            <w:sdtPr>
              <w:id w:val="1983578675"/>
              <w:placeholder>
                <w:docPart w:val="4842600D67E14C0389502914C33F6CA8"/>
              </w:placeholder>
              <w15:dataBinding w:prefixMappings="xmlns:ns0='http://schemas.microsoft.com/temp/samples' " w:xpath="/ns0:employees[1]/ns0:employee[1]/ns0:CompanyName[1]" w:storeItemID="{00000000-0000-0000-0000-000000000000}"/>
              <w15:appearance w15:val="hidden"/>
            </w:sdtPr>
            <w:sdtEndPr>
              <w:rPr>
                <w:b/>
                <w:bCs/>
              </w:rPr>
            </w:sdtEndPr>
            <w:sdtContent>
              <w:p w14:paraId="31F854AC" w14:textId="3CDBB3D3" w:rsidR="000860B5" w:rsidRPr="007D4C71" w:rsidRDefault="000860B5" w:rsidP="00CA488B">
                <w:pPr>
                  <w:pStyle w:val="Heading2"/>
                  <w:numPr>
                    <w:ilvl w:val="0"/>
                    <w:numId w:val="1"/>
                  </w:numPr>
                  <w:spacing w:after="120"/>
                  <w:ind w:left="403" w:hanging="403"/>
                  <w:jc w:val="both"/>
                  <w:rPr>
                    <w:b/>
                    <w:bCs/>
                  </w:rPr>
                </w:pPr>
                <w:r w:rsidRPr="007D4C71">
                  <w:rPr>
                    <w:b/>
                    <w:bCs/>
                  </w:rPr>
                  <w:t>Beginner</w:t>
                </w:r>
              </w:p>
            </w:sdtContent>
          </w:sdt>
          <w:p w14:paraId="6BCBBB3D" w14:textId="4EF53088" w:rsidR="006542ED" w:rsidRDefault="00924BC3" w:rsidP="00435D56">
            <w:pPr>
              <w:pStyle w:val="Content"/>
              <w:tabs>
                <w:tab w:val="left" w:pos="3229"/>
              </w:tabs>
              <w:spacing w:after="240"/>
              <w:ind w:left="403" w:right="432"/>
              <w:jc w:val="both"/>
            </w:pPr>
            <w:r>
              <w:rPr>
                <w:noProof/>
              </w:rPr>
              <w:drawing>
                <wp:anchor distT="0" distB="0" distL="114300" distR="114300" simplePos="0" relativeHeight="251665408" behindDoc="0" locked="0" layoutInCell="1" allowOverlap="1" wp14:anchorId="73BB1F99" wp14:editId="2D09A38F">
                  <wp:simplePos x="0" y="0"/>
                  <wp:positionH relativeFrom="column">
                    <wp:posOffset>2640330</wp:posOffset>
                  </wp:positionH>
                  <wp:positionV relativeFrom="paragraph">
                    <wp:posOffset>108156</wp:posOffset>
                  </wp:positionV>
                  <wp:extent cx="3147060" cy="1769745"/>
                  <wp:effectExtent l="76200" t="76200" r="72390" b="7810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7060" cy="1769745"/>
                          </a:xfrm>
                          <a:prstGeom prst="roundRect">
                            <a:avLst/>
                          </a:prstGeom>
                          <a:ln w="76200">
                            <a:solidFill>
                              <a:schemeClr val="accent3"/>
                            </a:solidFill>
                          </a:ln>
                        </pic:spPr>
                      </pic:pic>
                    </a:graphicData>
                  </a:graphic>
                  <wp14:sizeRelH relativeFrom="margin">
                    <wp14:pctWidth>0</wp14:pctWidth>
                  </wp14:sizeRelH>
                  <wp14:sizeRelV relativeFrom="margin">
                    <wp14:pctHeight>0</wp14:pctHeight>
                  </wp14:sizeRelV>
                </wp:anchor>
              </w:drawing>
            </w:r>
            <w:r w:rsidR="008760F8">
              <w:t xml:space="preserve">Students will be presented with a </w:t>
            </w:r>
            <w:r w:rsidR="008760F8" w:rsidRPr="002C21D7">
              <w:rPr>
                <w:b/>
                <w:bCs/>
                <w:i/>
                <w:iCs/>
              </w:rPr>
              <w:t>Classroom Window</w:t>
            </w:r>
            <w:r w:rsidR="008760F8">
              <w:t xml:space="preserve"> and an </w:t>
            </w:r>
            <w:r w:rsidR="008760F8" w:rsidRPr="002C21D7">
              <w:rPr>
                <w:b/>
                <w:bCs/>
                <w:i/>
                <w:iCs/>
              </w:rPr>
              <w:t>Attractor Menu</w:t>
            </w:r>
            <w:r w:rsidR="008760F8">
              <w:t xml:space="preserve">. They can </w:t>
            </w:r>
            <w:r w:rsidR="00931DDF">
              <w:t>select</w:t>
            </w:r>
            <w:r w:rsidR="008760F8">
              <w:t xml:space="preserve"> an attractor from the </w:t>
            </w:r>
            <w:r w:rsidR="008760F8" w:rsidRPr="002C21D7">
              <w:rPr>
                <w:b/>
                <w:bCs/>
                <w:i/>
                <w:iCs/>
              </w:rPr>
              <w:t xml:space="preserve">Attractor </w:t>
            </w:r>
            <w:proofErr w:type="gramStart"/>
            <w:r w:rsidR="008760F8" w:rsidRPr="002C21D7">
              <w:rPr>
                <w:b/>
                <w:bCs/>
                <w:i/>
                <w:iCs/>
              </w:rPr>
              <w:t>Menu</w:t>
            </w:r>
            <w:proofErr w:type="gramEnd"/>
            <w:r w:rsidR="008760F8">
              <w:t xml:space="preserve"> </w:t>
            </w:r>
            <w:r w:rsidR="00931DDF">
              <w:t>and it will appear</w:t>
            </w:r>
            <w:r w:rsidR="009F05C0">
              <w:t xml:space="preserve"> in the</w:t>
            </w:r>
            <w:r w:rsidR="008760F8">
              <w:t xml:space="preserve"> </w:t>
            </w:r>
            <w:r w:rsidR="008760F8" w:rsidRPr="002C21D7">
              <w:rPr>
                <w:b/>
                <w:bCs/>
                <w:i/>
                <w:iCs/>
              </w:rPr>
              <w:t>Classroom Window</w:t>
            </w:r>
            <w:r w:rsidR="008760F8">
              <w:t xml:space="preserve"> and then press the </w:t>
            </w:r>
            <w:r w:rsidR="008760F8" w:rsidRPr="002C21D7">
              <w:rPr>
                <w:b/>
                <w:bCs/>
                <w:i/>
                <w:iCs/>
              </w:rPr>
              <w:t>Start Button</w:t>
            </w:r>
            <w:r w:rsidR="008760F8">
              <w:t xml:space="preserve"> to begin the simulation.</w:t>
            </w:r>
          </w:p>
          <w:p w14:paraId="24BF3275" w14:textId="31ECA671" w:rsidR="00F225F1" w:rsidRDefault="00435D56" w:rsidP="00435D56">
            <w:pPr>
              <w:pStyle w:val="Content"/>
              <w:tabs>
                <w:tab w:val="left" w:pos="3229"/>
              </w:tabs>
              <w:spacing w:after="240"/>
              <w:ind w:left="403" w:right="432"/>
              <w:jc w:val="both"/>
            </w:pPr>
            <w:r w:rsidRPr="00435D56">
              <w:t xml:space="preserve">After running a simulation, the game will add the time it took the class to assemble to the </w:t>
            </w:r>
            <w:r w:rsidRPr="00435D56">
              <w:rPr>
                <w:b/>
                <w:bCs/>
                <w:i/>
                <w:iCs/>
              </w:rPr>
              <w:t>Time List</w:t>
            </w:r>
            <w:r w:rsidRPr="00435D56">
              <w:t xml:space="preserve">. </w:t>
            </w:r>
            <w:r w:rsidR="00256D2F">
              <w:t>Once all simulations have been run, s</w:t>
            </w:r>
            <w:r w:rsidRPr="00435D56">
              <w:t>tudents will be asked basic questions about the results.</w:t>
            </w:r>
          </w:p>
        </w:tc>
      </w:tr>
      <w:tr w:rsidR="00CA488B" w14:paraId="39B20658" w14:textId="77777777" w:rsidTr="00131CF4">
        <w:trPr>
          <w:trHeight w:val="2160"/>
        </w:trPr>
        <w:tc>
          <w:tcPr>
            <w:tcW w:w="9648" w:type="dxa"/>
          </w:tcPr>
          <w:sdt>
            <w:sdtPr>
              <w:id w:val="-1838837081"/>
              <w:placeholder>
                <w:docPart w:val="EC3031B6C6414E47A259879007078490"/>
              </w:placeholder>
              <w15:dataBinding w:prefixMappings="xmlns:ns0='http://schemas.microsoft.com/temp/samples' " w:xpath="/ns0:employees[1]/ns0:employee[1]/ns0:CompanyName[1]" w:storeItemID="{00000000-0000-0000-0000-000000000000}"/>
              <w15:appearance w15:val="hidden"/>
            </w:sdtPr>
            <w:sdtEndPr>
              <w:rPr>
                <w:b/>
                <w:bCs/>
              </w:rPr>
            </w:sdtEndPr>
            <w:sdtContent>
              <w:p w14:paraId="3E7A7257" w14:textId="459E1B5E" w:rsidR="00CA488B" w:rsidRPr="007D4C71" w:rsidRDefault="00CA488B" w:rsidP="00CA488B">
                <w:pPr>
                  <w:pStyle w:val="Heading2"/>
                  <w:numPr>
                    <w:ilvl w:val="0"/>
                    <w:numId w:val="1"/>
                  </w:numPr>
                  <w:spacing w:after="120"/>
                  <w:ind w:left="403" w:hanging="403"/>
                  <w:jc w:val="both"/>
                  <w:rPr>
                    <w:b/>
                    <w:bCs/>
                  </w:rPr>
                </w:pPr>
                <w:r w:rsidRPr="007D4C71">
                  <w:rPr>
                    <w:b/>
                    <w:bCs/>
                  </w:rPr>
                  <w:t>Intermediate</w:t>
                </w:r>
              </w:p>
            </w:sdtContent>
          </w:sdt>
          <w:p w14:paraId="57C7D725" w14:textId="625BE050" w:rsidR="00CA488B" w:rsidRDefault="00931DDF" w:rsidP="00256D2F">
            <w:pPr>
              <w:pStyle w:val="Content"/>
              <w:spacing w:after="240"/>
              <w:ind w:left="403" w:right="418"/>
              <w:jc w:val="both"/>
            </w:pPr>
            <w:r>
              <w:t xml:space="preserve">Students will be presented with a </w:t>
            </w:r>
            <w:r w:rsidRPr="002C21D7">
              <w:rPr>
                <w:b/>
                <w:bCs/>
                <w:i/>
                <w:iCs/>
              </w:rPr>
              <w:t>Classroom Window</w:t>
            </w:r>
            <w:r>
              <w:t xml:space="preserve"> and an </w:t>
            </w:r>
            <w:r w:rsidRPr="002C21D7">
              <w:rPr>
                <w:b/>
                <w:bCs/>
                <w:i/>
                <w:iCs/>
              </w:rPr>
              <w:t>Attractor Menu</w:t>
            </w:r>
            <w:r>
              <w:t xml:space="preserve">. They can select an attractor from the </w:t>
            </w:r>
            <w:r w:rsidRPr="002C21D7">
              <w:rPr>
                <w:b/>
                <w:bCs/>
                <w:i/>
                <w:iCs/>
              </w:rPr>
              <w:t xml:space="preserve">Attractor </w:t>
            </w:r>
            <w:proofErr w:type="gramStart"/>
            <w:r w:rsidRPr="002C21D7">
              <w:rPr>
                <w:b/>
                <w:bCs/>
                <w:i/>
                <w:iCs/>
              </w:rPr>
              <w:t>Menu</w:t>
            </w:r>
            <w:proofErr w:type="gramEnd"/>
            <w:r>
              <w:t xml:space="preserve"> and it will appear in the </w:t>
            </w:r>
            <w:r w:rsidRPr="002C21D7">
              <w:rPr>
                <w:b/>
                <w:bCs/>
                <w:i/>
                <w:iCs/>
              </w:rPr>
              <w:t>Classroom Window</w:t>
            </w:r>
            <w:r>
              <w:t xml:space="preserve"> and then press the </w:t>
            </w:r>
            <w:r w:rsidRPr="002C21D7">
              <w:rPr>
                <w:b/>
                <w:bCs/>
                <w:i/>
                <w:iCs/>
              </w:rPr>
              <w:t>Start Button</w:t>
            </w:r>
            <w:r>
              <w:t xml:space="preserve"> to begin the simulation</w:t>
            </w:r>
            <w:r w:rsidR="00826696">
              <w:t>.</w:t>
            </w:r>
          </w:p>
          <w:p w14:paraId="08F091EE" w14:textId="77777777" w:rsidR="00256D2F" w:rsidRDefault="00256D2F" w:rsidP="00256D2F">
            <w:pPr>
              <w:pStyle w:val="Content"/>
              <w:spacing w:after="240"/>
              <w:ind w:left="403" w:right="418"/>
              <w:jc w:val="both"/>
            </w:pPr>
            <w:r w:rsidRPr="00256D2F">
              <w:t xml:space="preserve">Students will also be able to view how much interest the class has for each attractor. This will be displayed when hovering over an attractor in the </w:t>
            </w:r>
            <w:r w:rsidRPr="00256D2F">
              <w:rPr>
                <w:b/>
                <w:bCs/>
                <w:i/>
                <w:iCs/>
              </w:rPr>
              <w:t>Attractor Menu</w:t>
            </w:r>
            <w:r w:rsidRPr="00256D2F">
              <w:t xml:space="preserve"> as a five-star rating.</w:t>
            </w:r>
          </w:p>
          <w:p w14:paraId="1D430006" w14:textId="77777777" w:rsidR="00256D2F" w:rsidRDefault="00256D2F" w:rsidP="00256D2F">
            <w:pPr>
              <w:pStyle w:val="Content"/>
              <w:spacing w:after="240"/>
              <w:ind w:left="403" w:right="418"/>
              <w:jc w:val="both"/>
            </w:pPr>
            <w:r w:rsidRPr="00256D2F">
              <w:t xml:space="preserve">After running a simulation, the game will add the time it took the class to assemble to the </w:t>
            </w:r>
            <w:r w:rsidRPr="00256D2F">
              <w:rPr>
                <w:b/>
                <w:bCs/>
                <w:i/>
                <w:iCs/>
              </w:rPr>
              <w:t>Time List</w:t>
            </w:r>
            <w:r w:rsidRPr="00256D2F">
              <w:t>. Once all simulations have been run, students will be asked basic questions about the results.</w:t>
            </w:r>
          </w:p>
          <w:p w14:paraId="79407AC0" w14:textId="43F24181" w:rsidR="00256D2F" w:rsidRPr="00CA488B" w:rsidRDefault="00256D2F" w:rsidP="00256D2F">
            <w:pPr>
              <w:pStyle w:val="Content"/>
              <w:spacing w:after="240"/>
              <w:ind w:left="403" w:right="418"/>
              <w:jc w:val="both"/>
            </w:pPr>
            <w:r>
              <w:t xml:space="preserve">At any point, students can press the </w:t>
            </w:r>
            <w:r w:rsidRPr="00256D2F">
              <w:rPr>
                <w:b/>
                <w:bCs/>
                <w:i/>
                <w:iCs/>
              </w:rPr>
              <w:t>Graph Button</w:t>
            </w:r>
            <w:r>
              <w:t xml:space="preserve"> to access the </w:t>
            </w:r>
            <w:r w:rsidRPr="00256D2F">
              <w:rPr>
                <w:b/>
                <w:bCs/>
                <w:i/>
                <w:iCs/>
              </w:rPr>
              <w:t>Graph Window</w:t>
            </w:r>
            <w:r>
              <w:t xml:space="preserve">. This window displays a graph of the tested attractors’ interest levels and the time they took to attract all the children. The </w:t>
            </w:r>
            <w:r w:rsidRPr="00256D2F">
              <w:rPr>
                <w:b/>
                <w:bCs/>
              </w:rPr>
              <w:t>Classroom Button</w:t>
            </w:r>
            <w:r>
              <w:t xml:space="preserve"> can then be pressed to return to the </w:t>
            </w:r>
            <w:r w:rsidRPr="00256D2F">
              <w:rPr>
                <w:b/>
                <w:bCs/>
              </w:rPr>
              <w:t>Classroom Window</w:t>
            </w:r>
            <w:r>
              <w:t>.</w:t>
            </w:r>
          </w:p>
        </w:tc>
      </w:tr>
      <w:tr w:rsidR="00CA488B" w14:paraId="5D39F340" w14:textId="77777777" w:rsidTr="00131CF4">
        <w:trPr>
          <w:trHeight w:val="2160"/>
        </w:trPr>
        <w:tc>
          <w:tcPr>
            <w:tcW w:w="9648" w:type="dxa"/>
          </w:tcPr>
          <w:sdt>
            <w:sdtPr>
              <w:id w:val="-477304901"/>
              <w:placeholder>
                <w:docPart w:val="F73C5EC5851A4C278B6207DB659737C3"/>
              </w:placeholder>
              <w15:dataBinding w:prefixMappings="xmlns:ns0='http://schemas.microsoft.com/temp/samples' " w:xpath="/ns0:employees[1]/ns0:employee[1]/ns0:CompanyName[1]" w:storeItemID="{00000000-0000-0000-0000-000000000000}"/>
              <w15:appearance w15:val="hidden"/>
            </w:sdtPr>
            <w:sdtEndPr/>
            <w:sdtContent>
              <w:p w14:paraId="2A3C876D" w14:textId="4989D497" w:rsidR="00CA488B" w:rsidRDefault="000757A7" w:rsidP="00CA488B">
                <w:pPr>
                  <w:pStyle w:val="Heading2"/>
                  <w:numPr>
                    <w:ilvl w:val="0"/>
                    <w:numId w:val="1"/>
                  </w:numPr>
                  <w:spacing w:after="120"/>
                  <w:ind w:left="403" w:hanging="403"/>
                  <w:jc w:val="both"/>
                </w:pPr>
                <w:r w:rsidRPr="007D4C71">
                  <w:rPr>
                    <w:b/>
                    <w:bCs/>
                  </w:rPr>
                  <w:t>Advanced</w:t>
                </w:r>
              </w:p>
            </w:sdtContent>
          </w:sdt>
          <w:p w14:paraId="2F40232E" w14:textId="54E5E646" w:rsidR="00E37609" w:rsidRDefault="00931DDF" w:rsidP="00E37609">
            <w:pPr>
              <w:pStyle w:val="Content"/>
              <w:spacing w:after="240"/>
              <w:ind w:left="403" w:right="418"/>
              <w:jc w:val="both"/>
            </w:pPr>
            <w:r>
              <w:t xml:space="preserve">Students will be presented with a </w:t>
            </w:r>
            <w:r w:rsidRPr="002C21D7">
              <w:rPr>
                <w:b/>
                <w:bCs/>
                <w:i/>
                <w:iCs/>
              </w:rPr>
              <w:t>Classroom Window</w:t>
            </w:r>
            <w:r>
              <w:t xml:space="preserve"> and an </w:t>
            </w:r>
            <w:r w:rsidRPr="002C21D7">
              <w:rPr>
                <w:b/>
                <w:bCs/>
                <w:i/>
                <w:iCs/>
              </w:rPr>
              <w:t>Attractor Menu</w:t>
            </w:r>
            <w:r>
              <w:t xml:space="preserve">. They can select an attractor from the </w:t>
            </w:r>
            <w:r w:rsidRPr="002C21D7">
              <w:rPr>
                <w:b/>
                <w:bCs/>
                <w:i/>
                <w:iCs/>
              </w:rPr>
              <w:t xml:space="preserve">Attractor </w:t>
            </w:r>
            <w:proofErr w:type="gramStart"/>
            <w:r w:rsidRPr="002C21D7">
              <w:rPr>
                <w:b/>
                <w:bCs/>
                <w:i/>
                <w:iCs/>
              </w:rPr>
              <w:t>Menu</w:t>
            </w:r>
            <w:proofErr w:type="gramEnd"/>
            <w:r>
              <w:t xml:space="preserve"> and it will appear in the </w:t>
            </w:r>
            <w:r w:rsidRPr="002C21D7">
              <w:rPr>
                <w:b/>
                <w:bCs/>
                <w:i/>
                <w:iCs/>
              </w:rPr>
              <w:t>Classroom Window</w:t>
            </w:r>
            <w:r>
              <w:t xml:space="preserve"> and then press the </w:t>
            </w:r>
            <w:r w:rsidRPr="002C21D7">
              <w:rPr>
                <w:b/>
                <w:bCs/>
                <w:i/>
                <w:iCs/>
              </w:rPr>
              <w:t>Start Button</w:t>
            </w:r>
            <w:r>
              <w:t xml:space="preserve"> to begin the simulation</w:t>
            </w:r>
            <w:r w:rsidR="00E37609">
              <w:t>.</w:t>
            </w:r>
          </w:p>
          <w:p w14:paraId="4A926BBC" w14:textId="77777777" w:rsidR="00E37609" w:rsidRDefault="00E37609" w:rsidP="00E37609">
            <w:pPr>
              <w:pStyle w:val="Content"/>
              <w:spacing w:after="240"/>
              <w:ind w:left="403" w:right="418"/>
              <w:jc w:val="both"/>
            </w:pPr>
            <w:r>
              <w:t xml:space="preserve">Students will also be able to view how much interest each student has for different types of attractors. This will be displayed when hovering over a student in the </w:t>
            </w:r>
            <w:r w:rsidRPr="00605D9D">
              <w:rPr>
                <w:b/>
                <w:bCs/>
                <w:i/>
                <w:iCs/>
              </w:rPr>
              <w:t>Classroom Window</w:t>
            </w:r>
            <w:r>
              <w:t xml:space="preserve"> as a five-star rating.</w:t>
            </w:r>
          </w:p>
          <w:p w14:paraId="6E3BE4D5" w14:textId="77777777" w:rsidR="00E37609" w:rsidRDefault="00E37609" w:rsidP="00E37609">
            <w:pPr>
              <w:pStyle w:val="Content"/>
              <w:spacing w:after="240"/>
              <w:ind w:left="403" w:right="418"/>
              <w:jc w:val="both"/>
            </w:pPr>
            <w:r>
              <w:t xml:space="preserve">After running a simulation, the game will add the time it took the class to assemble to the </w:t>
            </w:r>
            <w:r w:rsidRPr="00605D9D">
              <w:rPr>
                <w:b/>
                <w:bCs/>
                <w:i/>
                <w:iCs/>
              </w:rPr>
              <w:t>Time List</w:t>
            </w:r>
            <w:r>
              <w:t>. Once all simulations have been run, students will be asked basic questions about the results.</w:t>
            </w:r>
          </w:p>
          <w:p w14:paraId="7B3FE4D0" w14:textId="0AC6C1E8" w:rsidR="00CA488B" w:rsidRDefault="00E37609" w:rsidP="00E37609">
            <w:pPr>
              <w:pStyle w:val="Content"/>
              <w:spacing w:after="240"/>
              <w:ind w:left="403" w:right="418"/>
              <w:jc w:val="both"/>
            </w:pPr>
            <w:r>
              <w:t xml:space="preserve">At any point, students can press the </w:t>
            </w:r>
            <w:r w:rsidRPr="00605D9D">
              <w:rPr>
                <w:b/>
                <w:bCs/>
                <w:i/>
                <w:iCs/>
              </w:rPr>
              <w:t>Graph Button</w:t>
            </w:r>
            <w:r>
              <w:t xml:space="preserve"> to access the </w:t>
            </w:r>
            <w:r w:rsidRPr="00605D9D">
              <w:rPr>
                <w:b/>
                <w:bCs/>
                <w:i/>
                <w:iCs/>
              </w:rPr>
              <w:t>Graph Window</w:t>
            </w:r>
            <w:r>
              <w:t xml:space="preserve">. This window displays a graph of the tested attractors’ interest levels and the time they took to attract all the children. The </w:t>
            </w:r>
            <w:r w:rsidRPr="00605D9D">
              <w:rPr>
                <w:b/>
                <w:bCs/>
                <w:i/>
                <w:iCs/>
              </w:rPr>
              <w:t>Classroom Button</w:t>
            </w:r>
            <w:r>
              <w:t xml:space="preserve"> can then be pressed to return to the </w:t>
            </w:r>
            <w:r w:rsidRPr="00605D9D">
              <w:rPr>
                <w:b/>
                <w:bCs/>
                <w:i/>
                <w:iCs/>
              </w:rPr>
              <w:t>Classroom Window</w:t>
            </w:r>
            <w:r>
              <w:t>.</w:t>
            </w:r>
          </w:p>
        </w:tc>
      </w:tr>
      <w:tr w:rsidR="00CA488B" w14:paraId="694758D1" w14:textId="77777777" w:rsidTr="008E7EB4">
        <w:trPr>
          <w:trHeight w:val="1440"/>
        </w:trPr>
        <w:tc>
          <w:tcPr>
            <w:tcW w:w="9648" w:type="dxa"/>
          </w:tcPr>
          <w:sdt>
            <w:sdtPr>
              <w:id w:val="-2080742072"/>
              <w:placeholder>
                <w:docPart w:val="72114384D61744E5B20D048FE9835ABD"/>
              </w:placeholder>
              <w15:dataBinding w:prefixMappings="xmlns:ns0='http://schemas.microsoft.com/temp/samples' " w:xpath="/ns0:employees[1]/ns0:employee[1]/ns0:CompanyName[1]" w:storeItemID="{00000000-0000-0000-0000-000000000000}"/>
              <w15:appearance w15:val="hidden"/>
            </w:sdtPr>
            <w:sdtEndPr>
              <w:rPr>
                <w:b/>
                <w:bCs/>
              </w:rPr>
            </w:sdtEndPr>
            <w:sdtContent>
              <w:p w14:paraId="6B84635B" w14:textId="28EE4026" w:rsidR="00CA488B" w:rsidRPr="00B45E74" w:rsidRDefault="00CA488B" w:rsidP="0084097B">
                <w:pPr>
                  <w:pStyle w:val="Heading2"/>
                  <w:spacing w:after="120"/>
                  <w:jc w:val="both"/>
                  <w:rPr>
                    <w:b/>
                    <w:bCs/>
                  </w:rPr>
                </w:pPr>
                <w:r w:rsidRPr="00B45E74">
                  <w:rPr>
                    <w:b/>
                    <w:bCs/>
                  </w:rPr>
                  <w:t>Options</w:t>
                </w:r>
              </w:p>
            </w:sdtContent>
          </w:sdt>
          <w:p w14:paraId="50E48175" w14:textId="49100F57" w:rsidR="00CA488B" w:rsidRDefault="004D312D" w:rsidP="0084097B">
            <w:pPr>
              <w:pStyle w:val="Content"/>
              <w:jc w:val="both"/>
            </w:pPr>
            <w:r>
              <w:t>Sound is a major aspect of Crazy Classroom.</w:t>
            </w:r>
            <w:r w:rsidR="008E7EB4">
              <w:t xml:space="preserve"> An </w:t>
            </w:r>
            <w:r w:rsidR="008E7EB4" w:rsidRPr="008E7EB4">
              <w:rPr>
                <w:b/>
                <w:bCs/>
                <w:i/>
                <w:iCs/>
              </w:rPr>
              <w:t>Options Menu</w:t>
            </w:r>
            <w:r w:rsidR="008E7EB4">
              <w:t xml:space="preserve"> can be accessed by pressing the </w:t>
            </w:r>
            <w:r w:rsidR="008E7EB4" w:rsidRPr="008E7EB4">
              <w:rPr>
                <w:b/>
                <w:bCs/>
                <w:i/>
                <w:iCs/>
              </w:rPr>
              <w:t>Options Button</w:t>
            </w:r>
            <w:r w:rsidR="008E7EB4">
              <w:t xml:space="preserve"> where volume and </w:t>
            </w:r>
            <w:r w:rsidR="008E7EB4" w:rsidRPr="008E7EB4">
              <w:rPr>
                <w:b/>
                <w:bCs/>
                <w:i/>
                <w:iCs/>
              </w:rPr>
              <w:t>Voice-Over</w:t>
            </w:r>
            <w:r w:rsidR="008E7EB4">
              <w:t xml:space="preserve"> settings can be adjusted.</w:t>
            </w:r>
          </w:p>
        </w:tc>
      </w:tr>
    </w:tbl>
    <w:p w14:paraId="723BF1DA" w14:textId="76FE5688" w:rsidR="00E60815" w:rsidRPr="002A5981" w:rsidRDefault="00E60815" w:rsidP="00E8687A">
      <w:pPr>
        <w:pStyle w:val="Heading1"/>
        <w:jc w:val="both"/>
        <w:rPr>
          <w:u w:val="single"/>
        </w:rPr>
      </w:pPr>
      <w:r>
        <w:rPr>
          <w:u w:val="single"/>
        </w:rPr>
        <w:t>Features</w:t>
      </w:r>
    </w:p>
    <w:tbl>
      <w:tblPr>
        <w:tblW w:w="9680" w:type="dxa"/>
        <w:tblInd w:w="40" w:type="dxa"/>
        <w:tblCellMar>
          <w:left w:w="0" w:type="dxa"/>
          <w:right w:w="0" w:type="dxa"/>
        </w:tblCellMar>
        <w:tblLook w:val="0000" w:firstRow="0" w:lastRow="0" w:firstColumn="0" w:lastColumn="0" w:noHBand="0" w:noVBand="0"/>
      </w:tblPr>
      <w:tblGrid>
        <w:gridCol w:w="9680"/>
      </w:tblGrid>
      <w:tr w:rsidR="00E60815" w14:paraId="0172956F" w14:textId="77777777" w:rsidTr="00EE28DB">
        <w:trPr>
          <w:trHeight w:val="1440"/>
        </w:trPr>
        <w:tc>
          <w:tcPr>
            <w:tcW w:w="9680" w:type="dxa"/>
          </w:tcPr>
          <w:sdt>
            <w:sdtPr>
              <w:id w:val="-794597873"/>
              <w:placeholder>
                <w:docPart w:val="A1C8C6DA691745A2AE9286A99D815942"/>
              </w:placeholder>
              <w15:dataBinding w:prefixMappings="xmlns:ns0='http://schemas.microsoft.com/temp/samples' " w:xpath="/ns0:employees[1]/ns0:employee[1]/ns0:CompanyName[1]" w:storeItemID="{00000000-0000-0000-0000-000000000000}"/>
              <w15:appearance w15:val="hidden"/>
            </w:sdtPr>
            <w:sdtEndPr/>
            <w:sdtContent>
              <w:p w14:paraId="00BA3ED8" w14:textId="7ACCCA96" w:rsidR="00E60815" w:rsidRDefault="00CA488B" w:rsidP="00CA488B">
                <w:pPr>
                  <w:pStyle w:val="Heading2"/>
                  <w:spacing w:after="120"/>
                  <w:jc w:val="both"/>
                </w:pPr>
                <w:r>
                  <w:rPr>
                    <w:b/>
                    <w:bCs/>
                  </w:rPr>
                  <w:t>Voice-Over</w:t>
                </w:r>
              </w:p>
            </w:sdtContent>
          </w:sdt>
          <w:p w14:paraId="0409A7AF" w14:textId="3913ECA5" w:rsidR="00E60815" w:rsidRDefault="00610F3A" w:rsidP="00610F3A">
            <w:pPr>
              <w:pStyle w:val="Content"/>
              <w:spacing w:after="240"/>
              <w:jc w:val="both"/>
            </w:pPr>
            <w:r w:rsidRPr="00610F3A">
              <w:t>Voice</w:t>
            </w:r>
            <w:r w:rsidR="00F46A5A">
              <w:t>-</w:t>
            </w:r>
            <w:r w:rsidRPr="00610F3A">
              <w:t xml:space="preserve">overs are used to provide quick exposition, tell stories, narrate, and provide an intimate look into the mind of a character. For this game, </w:t>
            </w:r>
            <w:r w:rsidR="00F46A5A">
              <w:t>a</w:t>
            </w:r>
            <w:r w:rsidRPr="00610F3A">
              <w:t xml:space="preserve"> voice</w:t>
            </w:r>
            <w:r w:rsidR="00F46A5A">
              <w:t>-</w:t>
            </w:r>
            <w:r w:rsidRPr="00610F3A">
              <w:t>over will be used to help those who are still learning to read. All prompts will</w:t>
            </w:r>
            <w:r w:rsidR="00F46A5A">
              <w:t xml:space="preserve"> </w:t>
            </w:r>
            <w:r w:rsidRPr="00610F3A">
              <w:t>be read out loud</w:t>
            </w:r>
            <w:r w:rsidR="00F46A5A">
              <w:t>. This setting is automatically ON, but</w:t>
            </w:r>
            <w:r w:rsidRPr="00610F3A">
              <w:t xml:space="preserve"> </w:t>
            </w:r>
            <w:r w:rsidR="00F46A5A">
              <w:t>an option will be provided to turn it</w:t>
            </w:r>
            <w:r w:rsidRPr="00610F3A">
              <w:t xml:space="preserve"> </w:t>
            </w:r>
            <w:r w:rsidR="00F46A5A">
              <w:t>OFF</w:t>
            </w:r>
            <w:r w:rsidRPr="00610F3A">
              <w:t xml:space="preserve"> for those who are</w:t>
            </w:r>
            <w:r>
              <w:t xml:space="preserve"> </w:t>
            </w:r>
            <w:r w:rsidRPr="00610F3A">
              <w:t>n</w:t>
            </w:r>
            <w:r>
              <w:t>o</w:t>
            </w:r>
            <w:r w:rsidRPr="00610F3A">
              <w:t xml:space="preserve">t in need of </w:t>
            </w:r>
            <w:r w:rsidR="00110E9B">
              <w:t>assistance</w:t>
            </w:r>
            <w:r w:rsidRPr="00610F3A">
              <w:t>.</w:t>
            </w:r>
          </w:p>
        </w:tc>
      </w:tr>
    </w:tbl>
    <w:p w14:paraId="45B70730" w14:textId="77777777" w:rsidR="00EE28DB" w:rsidRDefault="00EE28DB">
      <w:r>
        <w:rPr>
          <w:b w:val="0"/>
        </w:rPr>
        <w:br w:type="page"/>
      </w:r>
    </w:p>
    <w:tbl>
      <w:tblPr>
        <w:tblW w:w="9680" w:type="dxa"/>
        <w:tblInd w:w="40" w:type="dxa"/>
        <w:tblCellMar>
          <w:left w:w="0" w:type="dxa"/>
          <w:right w:w="0" w:type="dxa"/>
        </w:tblCellMar>
        <w:tblLook w:val="0000" w:firstRow="0" w:lastRow="0" w:firstColumn="0" w:lastColumn="0" w:noHBand="0" w:noVBand="0"/>
      </w:tblPr>
      <w:tblGrid>
        <w:gridCol w:w="9680"/>
      </w:tblGrid>
      <w:tr w:rsidR="00E60815" w14:paraId="0B1B19F2" w14:textId="77777777" w:rsidTr="00EE28DB">
        <w:trPr>
          <w:trHeight w:val="1440"/>
        </w:trPr>
        <w:tc>
          <w:tcPr>
            <w:tcW w:w="9680" w:type="dxa"/>
          </w:tcPr>
          <w:sdt>
            <w:sdtPr>
              <w:rPr>
                <w:b/>
                <w:bCs/>
              </w:rPr>
              <w:id w:val="-1585917145"/>
              <w:placeholder>
                <w:docPart w:val="319D8AEC36C0499DA8A3EBCC0420AC61"/>
              </w:placeholder>
              <w15:dataBinding w:prefixMappings="xmlns:ns0='http://schemas.microsoft.com/temp/samples' " w:xpath="/ns0:employees[1]/ns0:employee[1]/ns0:CompanyName[1]" w:storeItemID="{00000000-0000-0000-0000-000000000000}"/>
              <w15:appearance w15:val="hidden"/>
            </w:sdtPr>
            <w:sdtEndPr>
              <w:rPr>
                <w:b w:val="0"/>
                <w:bCs w:val="0"/>
              </w:rPr>
            </w:sdtEndPr>
            <w:sdtContent>
              <w:p w14:paraId="23DB6C6B" w14:textId="5284A4E7" w:rsidR="00E60815" w:rsidRDefault="00EE28DB" w:rsidP="00CA488B">
                <w:pPr>
                  <w:pStyle w:val="Heading2"/>
                  <w:spacing w:after="120"/>
                  <w:jc w:val="both"/>
                </w:pPr>
                <w:r>
                  <w:rPr>
                    <w:b/>
                    <w:bCs/>
                  </w:rPr>
                  <w:t>Classroom Window</w:t>
                </w:r>
              </w:p>
            </w:sdtContent>
          </w:sdt>
          <w:p w14:paraId="15F8F6A7" w14:textId="0FA7EB18" w:rsidR="00E60815" w:rsidRDefault="00EE28DB" w:rsidP="00EE28DB">
            <w:pPr>
              <w:pStyle w:val="Content"/>
              <w:spacing w:after="240"/>
              <w:jc w:val="both"/>
            </w:pPr>
            <w:r>
              <w:t>The Classroom Window displays a top-down view of the classroom. This is where the children will be wandering around looking for something interesting. Based on complexity level, some additional information about the children may be visible here.</w:t>
            </w:r>
          </w:p>
        </w:tc>
      </w:tr>
      <w:tr w:rsidR="00EE28DB" w14:paraId="77107E0B" w14:textId="77777777" w:rsidTr="00914E21">
        <w:trPr>
          <w:trHeight w:val="1440"/>
        </w:trPr>
        <w:tc>
          <w:tcPr>
            <w:tcW w:w="9680" w:type="dxa"/>
          </w:tcPr>
          <w:sdt>
            <w:sdtPr>
              <w:id w:val="1187246319"/>
              <w:placeholder>
                <w:docPart w:val="EECE4F90D14C41D69F0A8F361223E351"/>
              </w:placeholder>
              <w15:dataBinding w:prefixMappings="xmlns:ns0='http://schemas.microsoft.com/temp/samples' " w:xpath="/ns0:employees[1]/ns0:employee[1]/ns0:CompanyName[1]" w:storeItemID="{00000000-0000-0000-0000-000000000000}"/>
              <w15:appearance w15:val="hidden"/>
            </w:sdtPr>
            <w:sdtEndPr/>
            <w:sdtContent>
              <w:p w14:paraId="03900CB7" w14:textId="6E1E3BA6" w:rsidR="00EE28DB" w:rsidRDefault="00EE28DB" w:rsidP="00EE28DB">
                <w:pPr>
                  <w:pStyle w:val="Heading2"/>
                  <w:spacing w:after="120"/>
                  <w:jc w:val="both"/>
                </w:pPr>
                <w:r>
                  <w:rPr>
                    <w:b/>
                    <w:bCs/>
                  </w:rPr>
                  <w:t>Level Selector</w:t>
                </w:r>
              </w:p>
            </w:sdtContent>
          </w:sdt>
          <w:p w14:paraId="5C104413" w14:textId="4BC61A21" w:rsidR="00EE28DB" w:rsidRDefault="00914E21" w:rsidP="00914E21">
            <w:pPr>
              <w:pStyle w:val="Content"/>
              <w:spacing w:after="240"/>
              <w:jc w:val="both"/>
              <w:rPr>
                <w:b/>
                <w:bCs/>
              </w:rPr>
            </w:pPr>
            <w:r>
              <w:rPr>
                <w:b/>
                <w:bCs/>
                <w:noProof/>
              </w:rPr>
              <w:drawing>
                <wp:anchor distT="0" distB="0" distL="114300" distR="114300" simplePos="0" relativeHeight="251666432" behindDoc="0" locked="0" layoutInCell="1" allowOverlap="1" wp14:anchorId="52B55AD0" wp14:editId="14BA848F">
                  <wp:simplePos x="0" y="0"/>
                  <wp:positionH relativeFrom="column">
                    <wp:posOffset>3822700</wp:posOffset>
                  </wp:positionH>
                  <wp:positionV relativeFrom="paragraph">
                    <wp:posOffset>643065</wp:posOffset>
                  </wp:positionV>
                  <wp:extent cx="2233295" cy="2217134"/>
                  <wp:effectExtent l="76200" t="76200" r="71755" b="69215"/>
                  <wp:wrapNone/>
                  <wp:docPr id="19" name="Picture 19" descr="A picture containing room,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10289.jpg"/>
                          <pic:cNvPicPr/>
                        </pic:nvPicPr>
                        <pic:blipFill rotWithShape="1">
                          <a:blip r:embed="rId13" cstate="print">
                            <a:extLst>
                              <a:ext uri="{28A0092B-C50C-407E-A947-70E740481C1C}">
                                <a14:useLocalDpi xmlns:a14="http://schemas.microsoft.com/office/drawing/2010/main" val="0"/>
                              </a:ext>
                            </a:extLst>
                          </a:blip>
                          <a:srcRect b="8117"/>
                          <a:stretch/>
                        </pic:blipFill>
                        <pic:spPr bwMode="auto">
                          <a:xfrm>
                            <a:off x="0" y="0"/>
                            <a:ext cx="2233295" cy="2217134"/>
                          </a:xfrm>
                          <a:prstGeom prst="roundRect">
                            <a:avLst/>
                          </a:prstGeom>
                          <a:ln w="76200" cap="flat" cmpd="sng" algn="ctr">
                            <a:solidFill>
                              <a:srgbClr val="CE8D3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8DB">
              <w:t>The Level Selector allows the teacher to select the complexity level. Higher complexity will increase the options and interaction for the users, introducing more factors for how the students roam</w:t>
            </w:r>
            <w:r w:rsidR="00EE28DB" w:rsidRPr="00610F3A">
              <w:t>.</w:t>
            </w:r>
          </w:p>
        </w:tc>
      </w:tr>
      <w:tr w:rsidR="00EE28DB" w14:paraId="6C75B055" w14:textId="77777777" w:rsidTr="00914E21">
        <w:trPr>
          <w:trHeight w:val="1440"/>
        </w:trPr>
        <w:tc>
          <w:tcPr>
            <w:tcW w:w="9680" w:type="dxa"/>
          </w:tcPr>
          <w:sdt>
            <w:sdtPr>
              <w:rPr>
                <w:b/>
                <w:bCs/>
              </w:rPr>
              <w:id w:val="1592592329"/>
              <w:placeholder>
                <w:docPart w:val="9CFEC338FB694595AC3C34D68D67D30C"/>
              </w:placeholder>
              <w15:dataBinding w:prefixMappings="xmlns:ns0='http://schemas.microsoft.com/temp/samples' " w:xpath="/ns0:employees[1]/ns0:employee[1]/ns0:CompanyName[1]" w:storeItemID="{00000000-0000-0000-0000-000000000000}"/>
              <w15:appearance w15:val="hidden"/>
            </w:sdtPr>
            <w:sdtEndPr>
              <w:rPr>
                <w:b w:val="0"/>
                <w:bCs w:val="0"/>
              </w:rPr>
            </w:sdtEndPr>
            <w:sdtContent>
              <w:p w14:paraId="79FAA01E" w14:textId="65459EC6" w:rsidR="00EE28DB" w:rsidRDefault="00EE28DB" w:rsidP="00EE28DB">
                <w:pPr>
                  <w:pStyle w:val="Heading2"/>
                  <w:spacing w:after="120"/>
                  <w:jc w:val="both"/>
                </w:pPr>
                <w:r>
                  <w:rPr>
                    <w:b/>
                    <w:bCs/>
                  </w:rPr>
                  <w:t>Attractors</w:t>
                </w:r>
              </w:p>
            </w:sdtContent>
          </w:sdt>
          <w:p w14:paraId="52A3AECC" w14:textId="62EACE49" w:rsidR="00EE28DB" w:rsidRDefault="00EE28DB" w:rsidP="00914E21">
            <w:pPr>
              <w:pStyle w:val="Content"/>
              <w:spacing w:after="240"/>
              <w:ind w:right="4048"/>
              <w:jc w:val="both"/>
              <w:rPr>
                <w:b/>
                <w:bCs/>
              </w:rPr>
            </w:pPr>
            <w:r>
              <w:t>Attractors are the various toys and games that entice children to spots in the room. Higher complexity levels will add more factors to how attraction is calculates. Attractors can be found in the Attractor Menu.</w:t>
            </w:r>
          </w:p>
        </w:tc>
      </w:tr>
      <w:tr w:rsidR="00914E21" w14:paraId="30D72DA0" w14:textId="77777777" w:rsidTr="0084097B">
        <w:trPr>
          <w:trHeight w:val="1440"/>
        </w:trPr>
        <w:tc>
          <w:tcPr>
            <w:tcW w:w="9680" w:type="dxa"/>
          </w:tcPr>
          <w:sdt>
            <w:sdtPr>
              <w:rPr>
                <w:b/>
                <w:bCs/>
              </w:rPr>
              <w:id w:val="1064767215"/>
              <w:placeholder>
                <w:docPart w:val="37B20E7712914521A58A0E0795025380"/>
              </w:placeholder>
              <w15:dataBinding w:prefixMappings="xmlns:ns0='http://schemas.microsoft.com/temp/samples' " w:xpath="/ns0:employees[1]/ns0:employee[1]/ns0:CompanyName[1]" w:storeItemID="{00000000-0000-0000-0000-000000000000}"/>
              <w15:appearance w15:val="hidden"/>
            </w:sdtPr>
            <w:sdtEndPr>
              <w:rPr>
                <w:b w:val="0"/>
                <w:bCs w:val="0"/>
              </w:rPr>
            </w:sdtEndPr>
            <w:sdtContent>
              <w:p w14:paraId="16C41B9F" w14:textId="5BBE4BAC" w:rsidR="00914E21" w:rsidRDefault="00914E21" w:rsidP="0084097B">
                <w:pPr>
                  <w:pStyle w:val="Heading2"/>
                  <w:spacing w:after="120"/>
                  <w:jc w:val="both"/>
                </w:pPr>
                <w:r>
                  <w:rPr>
                    <w:b/>
                    <w:bCs/>
                  </w:rPr>
                  <w:t>Start Button</w:t>
                </w:r>
              </w:p>
            </w:sdtContent>
          </w:sdt>
          <w:p w14:paraId="7C6459D5" w14:textId="389635CE" w:rsidR="00914E21" w:rsidRDefault="00914E21" w:rsidP="00914E21">
            <w:pPr>
              <w:pStyle w:val="Content"/>
              <w:jc w:val="both"/>
            </w:pPr>
            <w:r>
              <w:t>Once all the attractors are selected, hitting the Start Button will begin the simulation. The simulation will end once all kids have gathered in the designated areas.</w:t>
            </w:r>
          </w:p>
        </w:tc>
      </w:tr>
      <w:tr w:rsidR="00914E21" w14:paraId="45C676FE" w14:textId="77777777" w:rsidTr="00914E21">
        <w:trPr>
          <w:trHeight w:val="720"/>
        </w:trPr>
        <w:tc>
          <w:tcPr>
            <w:tcW w:w="9680" w:type="dxa"/>
          </w:tcPr>
          <w:sdt>
            <w:sdtPr>
              <w:id w:val="1004947901"/>
              <w:placeholder>
                <w:docPart w:val="398D01F41AB44E1F97CF651DE1FD4771"/>
              </w:placeholder>
              <w15:dataBinding w:prefixMappings="xmlns:ns0='http://schemas.microsoft.com/temp/samples' " w:xpath="/ns0:employees[1]/ns0:employee[1]/ns0:CompanyName[1]" w:storeItemID="{00000000-0000-0000-0000-000000000000}"/>
              <w15:appearance w15:val="hidden"/>
            </w:sdtPr>
            <w:sdtEndPr/>
            <w:sdtContent>
              <w:p w14:paraId="49FE26AB" w14:textId="4C0D1A6F" w:rsidR="00914E21" w:rsidRDefault="00914E21" w:rsidP="0084097B">
                <w:pPr>
                  <w:pStyle w:val="Heading2"/>
                  <w:spacing w:after="120"/>
                  <w:jc w:val="both"/>
                </w:pPr>
                <w:r>
                  <w:rPr>
                    <w:b/>
                    <w:bCs/>
                  </w:rPr>
                  <w:t>Menu Button</w:t>
                </w:r>
              </w:p>
            </w:sdtContent>
          </w:sdt>
          <w:p w14:paraId="361E5C44" w14:textId="350609E5" w:rsidR="00914E21" w:rsidRDefault="00914E21" w:rsidP="0084097B">
            <w:pPr>
              <w:pStyle w:val="Content"/>
              <w:spacing w:after="240"/>
              <w:rPr>
                <w:b/>
                <w:bCs/>
              </w:rPr>
            </w:pPr>
            <w:r>
              <w:t>The Menu Button returns the player to the main menu</w:t>
            </w:r>
            <w:r w:rsidRPr="00610F3A">
              <w:t>.</w:t>
            </w:r>
          </w:p>
        </w:tc>
      </w:tr>
      <w:tr w:rsidR="00914E21" w14:paraId="0C050589" w14:textId="77777777" w:rsidTr="00914E21">
        <w:trPr>
          <w:trHeight w:val="720"/>
        </w:trPr>
        <w:tc>
          <w:tcPr>
            <w:tcW w:w="9680" w:type="dxa"/>
          </w:tcPr>
          <w:sdt>
            <w:sdtPr>
              <w:rPr>
                <w:b/>
                <w:bCs/>
              </w:rPr>
              <w:id w:val="572391316"/>
              <w:placeholder>
                <w:docPart w:val="657756DD7702461A89B98352F3D5628F"/>
              </w:placeholder>
              <w15:dataBinding w:prefixMappings="xmlns:ns0='http://schemas.microsoft.com/temp/samples' " w:xpath="/ns0:employees[1]/ns0:employee[1]/ns0:CompanyName[1]" w:storeItemID="{00000000-0000-0000-0000-000000000000}"/>
              <w15:appearance w15:val="hidden"/>
            </w:sdtPr>
            <w:sdtEndPr>
              <w:rPr>
                <w:b w:val="0"/>
                <w:bCs w:val="0"/>
              </w:rPr>
            </w:sdtEndPr>
            <w:sdtContent>
              <w:p w14:paraId="69CFC364" w14:textId="6DCBC10E" w:rsidR="00914E21" w:rsidRDefault="00914E21" w:rsidP="0084097B">
                <w:pPr>
                  <w:pStyle w:val="Heading2"/>
                  <w:spacing w:after="120"/>
                  <w:jc w:val="both"/>
                </w:pPr>
                <w:r>
                  <w:rPr>
                    <w:b/>
                    <w:bCs/>
                  </w:rPr>
                  <w:t>Time List</w:t>
                </w:r>
              </w:p>
            </w:sdtContent>
          </w:sdt>
          <w:p w14:paraId="6287BA5A" w14:textId="666DB0EF" w:rsidR="00914E21" w:rsidRDefault="00914E21" w:rsidP="0084097B">
            <w:pPr>
              <w:pStyle w:val="Content"/>
              <w:spacing w:after="240"/>
              <w:rPr>
                <w:b/>
                <w:bCs/>
              </w:rPr>
            </w:pPr>
            <w:r>
              <w:t xml:space="preserve">The times for completed simulation runs will are kept in the Time List. Students will be able to compare results for different iterations of the simulation here. </w:t>
            </w:r>
          </w:p>
        </w:tc>
      </w:tr>
      <w:tr w:rsidR="00914E21" w14:paraId="757E4F95" w14:textId="77777777" w:rsidTr="00914E21">
        <w:trPr>
          <w:trHeight w:val="720"/>
        </w:trPr>
        <w:tc>
          <w:tcPr>
            <w:tcW w:w="9680" w:type="dxa"/>
          </w:tcPr>
          <w:sdt>
            <w:sdtPr>
              <w:rPr>
                <w:b/>
                <w:bCs/>
              </w:rPr>
              <w:id w:val="360716762"/>
              <w:placeholder>
                <w:docPart w:val="EFBF8CC1E271465E8D55FD7F42759077"/>
              </w:placeholder>
              <w15:dataBinding w:prefixMappings="xmlns:ns0='http://schemas.microsoft.com/temp/samples' " w:xpath="/ns0:employees[1]/ns0:employee[1]/ns0:CompanyName[1]" w:storeItemID="{00000000-0000-0000-0000-000000000000}"/>
              <w15:appearance w15:val="hidden"/>
            </w:sdtPr>
            <w:sdtEndPr>
              <w:rPr>
                <w:b w:val="0"/>
                <w:bCs w:val="0"/>
              </w:rPr>
            </w:sdtEndPr>
            <w:sdtContent>
              <w:p w14:paraId="0DAA2CB0" w14:textId="1F4C5B30" w:rsidR="00914E21" w:rsidRDefault="00914E21" w:rsidP="0084097B">
                <w:pPr>
                  <w:pStyle w:val="Heading2"/>
                  <w:spacing w:after="120"/>
                  <w:jc w:val="both"/>
                </w:pPr>
                <w:r>
                  <w:rPr>
                    <w:b/>
                    <w:bCs/>
                  </w:rPr>
                  <w:t>Graph Window</w:t>
                </w:r>
              </w:p>
            </w:sdtContent>
          </w:sdt>
          <w:p w14:paraId="54810A8B" w14:textId="1D9B496C" w:rsidR="00914E21" w:rsidRDefault="001340D0" w:rsidP="0084097B">
            <w:pPr>
              <w:pStyle w:val="Content"/>
              <w:spacing w:after="240"/>
              <w:jc w:val="both"/>
            </w:pPr>
            <w:r>
              <w:t>Higher complexity levels will allow for the Time List to be visually represented by a graph</w:t>
            </w:r>
            <w:r w:rsidR="00914E21">
              <w:t>.</w:t>
            </w:r>
            <w:r>
              <w:t xml:space="preserve"> This will pop up over the Classroom Window.</w:t>
            </w:r>
          </w:p>
        </w:tc>
      </w:tr>
    </w:tbl>
    <w:p w14:paraId="3B1C51E4" w14:textId="3730CF27" w:rsidR="004D312D" w:rsidRPr="00D70D02" w:rsidRDefault="004D312D" w:rsidP="00887E01">
      <w:pPr>
        <w:jc w:val="both"/>
      </w:pPr>
    </w:p>
    <w:sectPr w:rsidR="004D312D" w:rsidRPr="00D70D02" w:rsidSect="00410FA9">
      <w:headerReference w:type="default" r:id="rId14"/>
      <w:footerReference w:type="default" r:id="rId1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48BD7" w14:textId="77777777" w:rsidR="006D23FC" w:rsidRDefault="006D23FC">
      <w:r>
        <w:separator/>
      </w:r>
    </w:p>
    <w:p w14:paraId="0395942C" w14:textId="77777777" w:rsidR="006D23FC" w:rsidRDefault="006D23FC"/>
  </w:endnote>
  <w:endnote w:type="continuationSeparator" w:id="0">
    <w:p w14:paraId="76A7CE2D" w14:textId="77777777" w:rsidR="006D23FC" w:rsidRDefault="006D23FC">
      <w:r>
        <w:continuationSeparator/>
      </w:r>
    </w:p>
    <w:p w14:paraId="1E9D990C" w14:textId="77777777" w:rsidR="006D23FC" w:rsidRDefault="006D23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6387C46E"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6A87A71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2968D" w14:textId="77777777" w:rsidR="006D23FC" w:rsidRDefault="006D23FC">
      <w:r>
        <w:separator/>
      </w:r>
    </w:p>
    <w:p w14:paraId="397675D7" w14:textId="77777777" w:rsidR="006D23FC" w:rsidRDefault="006D23FC"/>
  </w:footnote>
  <w:footnote w:type="continuationSeparator" w:id="0">
    <w:p w14:paraId="0856A124" w14:textId="77777777" w:rsidR="006D23FC" w:rsidRDefault="006D23FC">
      <w:r>
        <w:continuationSeparator/>
      </w:r>
    </w:p>
    <w:p w14:paraId="7E70A031" w14:textId="77777777" w:rsidR="006D23FC" w:rsidRDefault="006D23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39302A" w:themeColor="text2"/>
        <w:left w:val="single" w:sz="36" w:space="0" w:color="39302A" w:themeColor="text2"/>
        <w:bottom w:val="single" w:sz="36" w:space="0" w:color="39302A" w:themeColor="text2"/>
        <w:right w:val="single" w:sz="36" w:space="0" w:color="39302A" w:themeColor="text2"/>
        <w:insideH w:val="single" w:sz="36" w:space="0" w:color="39302A" w:themeColor="text2"/>
        <w:insideV w:val="single" w:sz="36" w:space="0" w:color="39302A" w:themeColor="text2"/>
      </w:tblBorders>
      <w:tblLook w:val="0000" w:firstRow="0" w:lastRow="0" w:firstColumn="0" w:lastColumn="0" w:noHBand="0" w:noVBand="0"/>
    </w:tblPr>
    <w:tblGrid>
      <w:gridCol w:w="9990"/>
    </w:tblGrid>
    <w:tr w:rsidR="00891BE0" w:rsidRPr="00891BE0" w14:paraId="02479D08" w14:textId="77777777" w:rsidTr="00D077E9">
      <w:trPr>
        <w:trHeight w:val="978"/>
      </w:trPr>
      <w:tc>
        <w:tcPr>
          <w:tcW w:w="9990" w:type="dxa"/>
          <w:tcBorders>
            <w:top w:val="nil"/>
            <w:left w:val="nil"/>
            <w:bottom w:val="single" w:sz="36" w:space="0" w:color="CE8D3E" w:themeColor="accent3"/>
            <w:right w:val="nil"/>
          </w:tcBorders>
        </w:tcPr>
        <w:p w14:paraId="5DDCFFA1" w14:textId="0CEBD75C" w:rsidR="00D077E9" w:rsidRPr="00891BE0" w:rsidRDefault="00D077E9">
          <w:pPr>
            <w:pStyle w:val="Header"/>
            <w:rPr>
              <w:color w:val="6B997F"/>
            </w:rPr>
          </w:pPr>
        </w:p>
      </w:tc>
    </w:tr>
  </w:tbl>
  <w:p w14:paraId="105FF1B5"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32552"/>
    <w:multiLevelType w:val="hybridMultilevel"/>
    <w:tmpl w:val="5E6E2C92"/>
    <w:lvl w:ilvl="0" w:tplc="AAB42574">
      <w:start w:val="1"/>
      <w:numFmt w:val="bullet"/>
      <w:lvlText w:val="-"/>
      <w:lvlJc w:val="left"/>
      <w:pPr>
        <w:ind w:left="720" w:hanging="360"/>
      </w:pPr>
      <w:rPr>
        <w:rFonts w:ascii="Calibri" w:eastAsiaTheme="minorEastAsia" w:hAnsi="Calibri" w:cs="Calibri" w:hint="default"/>
        <w:i/>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81465C2"/>
    <w:multiLevelType w:val="hybridMultilevel"/>
    <w:tmpl w:val="92C8AAD4"/>
    <w:lvl w:ilvl="0" w:tplc="02B2A62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44485163"/>
    <w:multiLevelType w:val="hybridMultilevel"/>
    <w:tmpl w:val="92FC425A"/>
    <w:lvl w:ilvl="0" w:tplc="C18A833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51C125EB"/>
    <w:multiLevelType w:val="hybridMultilevel"/>
    <w:tmpl w:val="3112DA86"/>
    <w:lvl w:ilvl="0" w:tplc="E706748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58137B"/>
    <w:multiLevelType w:val="hybridMultilevel"/>
    <w:tmpl w:val="34085F60"/>
    <w:lvl w:ilvl="0" w:tplc="AAB42574">
      <w:start w:val="1"/>
      <w:numFmt w:val="bullet"/>
      <w:lvlText w:val="-"/>
      <w:lvlJc w:val="left"/>
      <w:pPr>
        <w:ind w:left="1486" w:hanging="360"/>
      </w:pPr>
      <w:rPr>
        <w:rFonts w:ascii="Calibri" w:eastAsiaTheme="minorEastAsia" w:hAnsi="Calibri" w:cs="Calibri" w:hint="default"/>
        <w:i/>
        <w:sz w:val="36"/>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cs="Wingdings" w:hint="default"/>
      </w:rPr>
    </w:lvl>
    <w:lvl w:ilvl="3" w:tplc="04090001" w:tentative="1">
      <w:start w:val="1"/>
      <w:numFmt w:val="bullet"/>
      <w:lvlText w:val=""/>
      <w:lvlJc w:val="left"/>
      <w:pPr>
        <w:ind w:left="3646" w:hanging="360"/>
      </w:pPr>
      <w:rPr>
        <w:rFonts w:ascii="Symbol" w:hAnsi="Symbol" w:cs="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cs="Wingdings" w:hint="default"/>
      </w:rPr>
    </w:lvl>
    <w:lvl w:ilvl="6" w:tplc="04090001" w:tentative="1">
      <w:start w:val="1"/>
      <w:numFmt w:val="bullet"/>
      <w:lvlText w:val=""/>
      <w:lvlJc w:val="left"/>
      <w:pPr>
        <w:ind w:left="5806" w:hanging="360"/>
      </w:pPr>
      <w:rPr>
        <w:rFonts w:ascii="Symbol" w:hAnsi="Symbol" w:cs="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cs="Wingdings" w:hint="default"/>
      </w:rPr>
    </w:lvl>
  </w:abstractNum>
  <w:abstractNum w:abstractNumId="5" w15:restartNumberingAfterBreak="0">
    <w:nsid w:val="71A05223"/>
    <w:multiLevelType w:val="hybridMultilevel"/>
    <w:tmpl w:val="4ED6DB72"/>
    <w:lvl w:ilvl="0" w:tplc="04090001">
      <w:start w:val="1"/>
      <w:numFmt w:val="bullet"/>
      <w:lvlText w:val=""/>
      <w:lvlJc w:val="left"/>
      <w:pPr>
        <w:ind w:left="1127" w:hanging="360"/>
      </w:pPr>
      <w:rPr>
        <w:rFonts w:ascii="Symbol" w:hAnsi="Symbol" w:hint="default"/>
      </w:rPr>
    </w:lvl>
    <w:lvl w:ilvl="1" w:tplc="04090003" w:tentative="1">
      <w:start w:val="1"/>
      <w:numFmt w:val="bullet"/>
      <w:lvlText w:val="o"/>
      <w:lvlJc w:val="left"/>
      <w:pPr>
        <w:ind w:left="1847" w:hanging="360"/>
      </w:pPr>
      <w:rPr>
        <w:rFonts w:ascii="Courier New" w:hAnsi="Courier New" w:cs="Courier New" w:hint="default"/>
      </w:rPr>
    </w:lvl>
    <w:lvl w:ilvl="2" w:tplc="04090005" w:tentative="1">
      <w:start w:val="1"/>
      <w:numFmt w:val="bullet"/>
      <w:lvlText w:val=""/>
      <w:lvlJc w:val="left"/>
      <w:pPr>
        <w:ind w:left="2567" w:hanging="360"/>
      </w:pPr>
      <w:rPr>
        <w:rFonts w:ascii="Wingdings" w:hAnsi="Wingdings" w:cs="Wingdings" w:hint="default"/>
      </w:rPr>
    </w:lvl>
    <w:lvl w:ilvl="3" w:tplc="04090001" w:tentative="1">
      <w:start w:val="1"/>
      <w:numFmt w:val="bullet"/>
      <w:lvlText w:val=""/>
      <w:lvlJc w:val="left"/>
      <w:pPr>
        <w:ind w:left="3287" w:hanging="360"/>
      </w:pPr>
      <w:rPr>
        <w:rFonts w:ascii="Symbol" w:hAnsi="Symbol" w:cs="Symbol" w:hint="default"/>
      </w:rPr>
    </w:lvl>
    <w:lvl w:ilvl="4" w:tplc="04090003" w:tentative="1">
      <w:start w:val="1"/>
      <w:numFmt w:val="bullet"/>
      <w:lvlText w:val="o"/>
      <w:lvlJc w:val="left"/>
      <w:pPr>
        <w:ind w:left="4007" w:hanging="360"/>
      </w:pPr>
      <w:rPr>
        <w:rFonts w:ascii="Courier New" w:hAnsi="Courier New" w:cs="Courier New" w:hint="default"/>
      </w:rPr>
    </w:lvl>
    <w:lvl w:ilvl="5" w:tplc="04090005" w:tentative="1">
      <w:start w:val="1"/>
      <w:numFmt w:val="bullet"/>
      <w:lvlText w:val=""/>
      <w:lvlJc w:val="left"/>
      <w:pPr>
        <w:ind w:left="4727" w:hanging="360"/>
      </w:pPr>
      <w:rPr>
        <w:rFonts w:ascii="Wingdings" w:hAnsi="Wingdings" w:cs="Wingdings" w:hint="default"/>
      </w:rPr>
    </w:lvl>
    <w:lvl w:ilvl="6" w:tplc="04090001" w:tentative="1">
      <w:start w:val="1"/>
      <w:numFmt w:val="bullet"/>
      <w:lvlText w:val=""/>
      <w:lvlJc w:val="left"/>
      <w:pPr>
        <w:ind w:left="5447" w:hanging="360"/>
      </w:pPr>
      <w:rPr>
        <w:rFonts w:ascii="Symbol" w:hAnsi="Symbol" w:cs="Symbol" w:hint="default"/>
      </w:rPr>
    </w:lvl>
    <w:lvl w:ilvl="7" w:tplc="04090003" w:tentative="1">
      <w:start w:val="1"/>
      <w:numFmt w:val="bullet"/>
      <w:lvlText w:val="o"/>
      <w:lvlJc w:val="left"/>
      <w:pPr>
        <w:ind w:left="6167" w:hanging="360"/>
      </w:pPr>
      <w:rPr>
        <w:rFonts w:ascii="Courier New" w:hAnsi="Courier New" w:cs="Courier New" w:hint="default"/>
      </w:rPr>
    </w:lvl>
    <w:lvl w:ilvl="8" w:tplc="04090005" w:tentative="1">
      <w:start w:val="1"/>
      <w:numFmt w:val="bullet"/>
      <w:lvlText w:val=""/>
      <w:lvlJc w:val="left"/>
      <w:pPr>
        <w:ind w:left="6887" w:hanging="360"/>
      </w:pPr>
      <w:rPr>
        <w:rFonts w:ascii="Wingdings" w:hAnsi="Wingdings" w:cs="Wingdings" w:hint="default"/>
      </w:rPr>
    </w:lvl>
  </w:abstractNum>
  <w:num w:numId="1">
    <w:abstractNumId w:val="3"/>
  </w:num>
  <w:num w:numId="2">
    <w:abstractNumId w:val="0"/>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1F2"/>
    <w:rsid w:val="0002482E"/>
    <w:rsid w:val="00050324"/>
    <w:rsid w:val="00055507"/>
    <w:rsid w:val="000757A7"/>
    <w:rsid w:val="000860B5"/>
    <w:rsid w:val="00096A4E"/>
    <w:rsid w:val="000A0150"/>
    <w:rsid w:val="000C15AA"/>
    <w:rsid w:val="000E63C9"/>
    <w:rsid w:val="0010236C"/>
    <w:rsid w:val="00110E9B"/>
    <w:rsid w:val="00130E9D"/>
    <w:rsid w:val="00131CF4"/>
    <w:rsid w:val="001340D0"/>
    <w:rsid w:val="00150A6D"/>
    <w:rsid w:val="00185B35"/>
    <w:rsid w:val="001F2BC8"/>
    <w:rsid w:val="001F5F6B"/>
    <w:rsid w:val="002163AA"/>
    <w:rsid w:val="00243EBC"/>
    <w:rsid w:val="00246A35"/>
    <w:rsid w:val="002569C4"/>
    <w:rsid w:val="00256D2F"/>
    <w:rsid w:val="00284348"/>
    <w:rsid w:val="002A5981"/>
    <w:rsid w:val="002C21D7"/>
    <w:rsid w:val="002F51F5"/>
    <w:rsid w:val="00312137"/>
    <w:rsid w:val="00330359"/>
    <w:rsid w:val="0033762F"/>
    <w:rsid w:val="00366C7E"/>
    <w:rsid w:val="00376DC3"/>
    <w:rsid w:val="00384EA3"/>
    <w:rsid w:val="00391042"/>
    <w:rsid w:val="003A39A1"/>
    <w:rsid w:val="003B5BA2"/>
    <w:rsid w:val="003C2191"/>
    <w:rsid w:val="003D3863"/>
    <w:rsid w:val="00410FA9"/>
    <w:rsid w:val="004110DE"/>
    <w:rsid w:val="00435D56"/>
    <w:rsid w:val="0044085A"/>
    <w:rsid w:val="00443FB2"/>
    <w:rsid w:val="0045754E"/>
    <w:rsid w:val="004B21A5"/>
    <w:rsid w:val="004B3456"/>
    <w:rsid w:val="004D312D"/>
    <w:rsid w:val="005037F0"/>
    <w:rsid w:val="00506F7E"/>
    <w:rsid w:val="00516A86"/>
    <w:rsid w:val="005275F6"/>
    <w:rsid w:val="00572102"/>
    <w:rsid w:val="005A41F2"/>
    <w:rsid w:val="005D43C3"/>
    <w:rsid w:val="005F1BB0"/>
    <w:rsid w:val="00605D9D"/>
    <w:rsid w:val="00610F3A"/>
    <w:rsid w:val="006542ED"/>
    <w:rsid w:val="00656C4D"/>
    <w:rsid w:val="006D23FC"/>
    <w:rsid w:val="006D71D6"/>
    <w:rsid w:val="006E5716"/>
    <w:rsid w:val="007302B3"/>
    <w:rsid w:val="00730733"/>
    <w:rsid w:val="00730E3A"/>
    <w:rsid w:val="00736AAF"/>
    <w:rsid w:val="00765B2A"/>
    <w:rsid w:val="00783A34"/>
    <w:rsid w:val="007C5ECB"/>
    <w:rsid w:val="007C6B52"/>
    <w:rsid w:val="007C6CC6"/>
    <w:rsid w:val="007D16C5"/>
    <w:rsid w:val="007D4C71"/>
    <w:rsid w:val="00826696"/>
    <w:rsid w:val="00862FE4"/>
    <w:rsid w:val="0086389A"/>
    <w:rsid w:val="0087171D"/>
    <w:rsid w:val="0087605E"/>
    <w:rsid w:val="008760F8"/>
    <w:rsid w:val="00887E01"/>
    <w:rsid w:val="00891BE0"/>
    <w:rsid w:val="008B1FEE"/>
    <w:rsid w:val="008E7EB4"/>
    <w:rsid w:val="00903C32"/>
    <w:rsid w:val="00914E21"/>
    <w:rsid w:val="00916B16"/>
    <w:rsid w:val="009173B9"/>
    <w:rsid w:val="00920A59"/>
    <w:rsid w:val="00924BC3"/>
    <w:rsid w:val="00931DDF"/>
    <w:rsid w:val="0093335D"/>
    <w:rsid w:val="0093613E"/>
    <w:rsid w:val="00942726"/>
    <w:rsid w:val="00943026"/>
    <w:rsid w:val="00966B81"/>
    <w:rsid w:val="009C7720"/>
    <w:rsid w:val="009F05C0"/>
    <w:rsid w:val="00A23425"/>
    <w:rsid w:val="00A2396C"/>
    <w:rsid w:val="00A23AFA"/>
    <w:rsid w:val="00A31B3E"/>
    <w:rsid w:val="00A532F3"/>
    <w:rsid w:val="00A8489E"/>
    <w:rsid w:val="00AC29F3"/>
    <w:rsid w:val="00AC5CAA"/>
    <w:rsid w:val="00AF19D5"/>
    <w:rsid w:val="00B231E5"/>
    <w:rsid w:val="00B26E24"/>
    <w:rsid w:val="00B45E74"/>
    <w:rsid w:val="00B51065"/>
    <w:rsid w:val="00B578F0"/>
    <w:rsid w:val="00B613C1"/>
    <w:rsid w:val="00BF66AF"/>
    <w:rsid w:val="00C02B87"/>
    <w:rsid w:val="00C31B15"/>
    <w:rsid w:val="00C4086D"/>
    <w:rsid w:val="00C43A57"/>
    <w:rsid w:val="00C443F9"/>
    <w:rsid w:val="00C96FAB"/>
    <w:rsid w:val="00C977F5"/>
    <w:rsid w:val="00CA1896"/>
    <w:rsid w:val="00CA488B"/>
    <w:rsid w:val="00CB5B28"/>
    <w:rsid w:val="00CB707D"/>
    <w:rsid w:val="00CD6F63"/>
    <w:rsid w:val="00CF5371"/>
    <w:rsid w:val="00D0323A"/>
    <w:rsid w:val="00D0559F"/>
    <w:rsid w:val="00D077E9"/>
    <w:rsid w:val="00D07D32"/>
    <w:rsid w:val="00D13D9A"/>
    <w:rsid w:val="00D14D97"/>
    <w:rsid w:val="00D42CB7"/>
    <w:rsid w:val="00D5413D"/>
    <w:rsid w:val="00D570A9"/>
    <w:rsid w:val="00D70D02"/>
    <w:rsid w:val="00D770C7"/>
    <w:rsid w:val="00D8685B"/>
    <w:rsid w:val="00D86945"/>
    <w:rsid w:val="00D90290"/>
    <w:rsid w:val="00DD152F"/>
    <w:rsid w:val="00DD2CE8"/>
    <w:rsid w:val="00DE213F"/>
    <w:rsid w:val="00DF027C"/>
    <w:rsid w:val="00E00A32"/>
    <w:rsid w:val="00E22ACD"/>
    <w:rsid w:val="00E37609"/>
    <w:rsid w:val="00E60815"/>
    <w:rsid w:val="00E620B0"/>
    <w:rsid w:val="00E62DCD"/>
    <w:rsid w:val="00E81B40"/>
    <w:rsid w:val="00E8687A"/>
    <w:rsid w:val="00EE28DB"/>
    <w:rsid w:val="00EF555B"/>
    <w:rsid w:val="00F027BB"/>
    <w:rsid w:val="00F11DCF"/>
    <w:rsid w:val="00F162EA"/>
    <w:rsid w:val="00F225F1"/>
    <w:rsid w:val="00F30052"/>
    <w:rsid w:val="00F46A5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D5851"/>
  <w15:docId w15:val="{CBCA0210-7548-4E7F-A249-7A54B91CE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39302A"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2A231F"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39302A"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39302A"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2A231F" w:themeColor="text2" w:themeShade="BF"/>
      <w:kern w:val="28"/>
      <w:sz w:val="52"/>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39302A"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39302A" w:themeColor="text2"/>
      <w:sz w:val="28"/>
      <w:szCs w:val="22"/>
    </w:rPr>
  </w:style>
  <w:style w:type="character" w:customStyle="1" w:styleId="EmphasisTextChar">
    <w:name w:val="Emphasis Text Char"/>
    <w:basedOn w:val="DefaultParagraphFont"/>
    <w:link w:val="EmphasisText"/>
    <w:rsid w:val="00DF027C"/>
    <w:rPr>
      <w:rFonts w:eastAsiaTheme="minorEastAsia"/>
      <w:b/>
      <w:color w:val="39302A" w:themeColor="text2"/>
      <w:sz w:val="28"/>
      <w:szCs w:val="22"/>
    </w:rPr>
  </w:style>
  <w:style w:type="paragraph" w:styleId="NoSpacing">
    <w:name w:val="No Spacing"/>
    <w:uiPriority w:val="1"/>
    <w:qFormat/>
    <w:rsid w:val="00891BE0"/>
    <w:pPr>
      <w:spacing w:after="0" w:line="240" w:lineRule="auto"/>
    </w:pPr>
    <w:rPr>
      <w:color w:val="39302A" w:themeColor="text2"/>
      <w:sz w:val="20"/>
      <w:szCs w:val="20"/>
    </w:rPr>
  </w:style>
  <w:style w:type="paragraph" w:styleId="ListParagraph">
    <w:name w:val="List Paragraph"/>
    <w:basedOn w:val="Normal"/>
    <w:uiPriority w:val="34"/>
    <w:unhideWhenUsed/>
    <w:qFormat/>
    <w:rsid w:val="00E62D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rdan\AppData\Local\Microsoft\Office\16.0\DTS\en-US%7b7C071E75-F22D-4FDD-A7C5-9C5143FA8E6C%7d\%7bBFE9CA23-C9FA-41A5-B5C1-3F4390101B7B%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3BACA796463471AACEE4D5D192C8D6F"/>
        <w:category>
          <w:name w:val="General"/>
          <w:gallery w:val="placeholder"/>
        </w:category>
        <w:types>
          <w:type w:val="bbPlcHdr"/>
        </w:types>
        <w:behaviors>
          <w:behavior w:val="content"/>
        </w:behaviors>
        <w:guid w:val="{26DBE012-C804-4082-975B-3E0F93B9D9F8}"/>
      </w:docPartPr>
      <w:docPartBody>
        <w:p w:rsidR="002D3957" w:rsidRDefault="00D22934">
          <w:pPr>
            <w:pStyle w:val="B3BACA796463471AACEE4D5D192C8D6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21</w:t>
          </w:r>
          <w:r w:rsidRPr="00D86945">
            <w:rPr>
              <w:rStyle w:val="SubtitleChar"/>
              <w:b/>
            </w:rPr>
            <w:fldChar w:fldCharType="end"/>
          </w:r>
        </w:p>
      </w:docPartBody>
    </w:docPart>
    <w:docPart>
      <w:docPartPr>
        <w:name w:val="39A3B48B034E4A76852016F4E45FEE03"/>
        <w:category>
          <w:name w:val="General"/>
          <w:gallery w:val="placeholder"/>
        </w:category>
        <w:types>
          <w:type w:val="bbPlcHdr"/>
        </w:types>
        <w:behaviors>
          <w:behavior w:val="content"/>
        </w:behaviors>
        <w:guid w:val="{E718F464-CF45-449D-A426-F046EA5286E9}"/>
      </w:docPartPr>
      <w:docPartBody>
        <w:p w:rsidR="002D3957" w:rsidRDefault="00D22934">
          <w:pPr>
            <w:pStyle w:val="39A3B48B034E4A76852016F4E45FEE03"/>
          </w:pPr>
          <w:r>
            <w:t>COMPANY NAME</w:t>
          </w:r>
        </w:p>
      </w:docPartBody>
    </w:docPart>
    <w:docPart>
      <w:docPartPr>
        <w:name w:val="A94DE54339B14FEB842FBF540C2CD65B"/>
        <w:category>
          <w:name w:val="General"/>
          <w:gallery w:val="placeholder"/>
        </w:category>
        <w:types>
          <w:type w:val="bbPlcHdr"/>
        </w:types>
        <w:behaviors>
          <w:behavior w:val="content"/>
        </w:behaviors>
        <w:guid w:val="{15F55563-2E89-460E-A6A0-AA6F20351896}"/>
      </w:docPartPr>
      <w:docPartBody>
        <w:p w:rsidR="002D3957" w:rsidRDefault="00D22934">
          <w:pPr>
            <w:pStyle w:val="A94DE54339B14FEB842FBF540C2CD65B"/>
          </w:pPr>
          <w:r>
            <w:t>Your Name</w:t>
          </w:r>
        </w:p>
      </w:docPartBody>
    </w:docPart>
    <w:docPart>
      <w:docPartPr>
        <w:name w:val="D9AA10D07C6E43EC818E8CFF4E94F1A0"/>
        <w:category>
          <w:name w:val="General"/>
          <w:gallery w:val="placeholder"/>
        </w:category>
        <w:types>
          <w:type w:val="bbPlcHdr"/>
        </w:types>
        <w:behaviors>
          <w:behavior w:val="content"/>
        </w:behaviors>
        <w:guid w:val="{868602F2-8AA9-4A93-BCFC-516B3A0C00D7}"/>
      </w:docPartPr>
      <w:docPartBody>
        <w:p w:rsidR="002D3957" w:rsidRDefault="00D22934">
          <w:pPr>
            <w:pStyle w:val="D9AA10D07C6E43EC818E8CFF4E94F1A0"/>
          </w:pPr>
          <w:r w:rsidRPr="00DF027C">
            <w:t>Subtitle Text Here</w:t>
          </w:r>
        </w:p>
      </w:docPartBody>
    </w:docPart>
    <w:docPart>
      <w:docPartPr>
        <w:name w:val="56DB4094CFCF4B32AC22D4DF152CCA03"/>
        <w:category>
          <w:name w:val="General"/>
          <w:gallery w:val="placeholder"/>
        </w:category>
        <w:types>
          <w:type w:val="bbPlcHdr"/>
        </w:types>
        <w:behaviors>
          <w:behavior w:val="content"/>
        </w:behaviors>
        <w:guid w:val="{36304AE1-1D8E-4593-86B9-7CB36C35E830}"/>
      </w:docPartPr>
      <w:docPartBody>
        <w:p w:rsidR="005745A8" w:rsidRDefault="00B671E2" w:rsidP="00B671E2">
          <w:pPr>
            <w:pStyle w:val="56DB4094CFCF4B32AC22D4DF152CCA03"/>
          </w:pPr>
          <w:r w:rsidRPr="00DF027C">
            <w:t>Subtitle Text Here</w:t>
          </w:r>
        </w:p>
      </w:docPartBody>
    </w:docPart>
    <w:docPart>
      <w:docPartPr>
        <w:name w:val="92B1BE76EB9148F2A864356E4C3794D9"/>
        <w:category>
          <w:name w:val="General"/>
          <w:gallery w:val="placeholder"/>
        </w:category>
        <w:types>
          <w:type w:val="bbPlcHdr"/>
        </w:types>
        <w:behaviors>
          <w:behavior w:val="content"/>
        </w:behaviors>
        <w:guid w:val="{EBA3E686-7F02-4B1B-8143-7515F460AA52}"/>
      </w:docPartPr>
      <w:docPartBody>
        <w:p w:rsidR="005745A8" w:rsidRDefault="00B671E2" w:rsidP="00B671E2">
          <w:pPr>
            <w:pStyle w:val="92B1BE76EB9148F2A864356E4C3794D9"/>
          </w:pPr>
          <w:r w:rsidRPr="00DF027C">
            <w:t>Subtitle Text Here</w:t>
          </w:r>
        </w:p>
      </w:docPartBody>
    </w:docPart>
    <w:docPart>
      <w:docPartPr>
        <w:name w:val="4842600D67E14C0389502914C33F6CA8"/>
        <w:category>
          <w:name w:val="General"/>
          <w:gallery w:val="placeholder"/>
        </w:category>
        <w:types>
          <w:type w:val="bbPlcHdr"/>
        </w:types>
        <w:behaviors>
          <w:behavior w:val="content"/>
        </w:behaviors>
        <w:guid w:val="{86314612-3BC7-417C-AF30-E44BBBCF8037}"/>
      </w:docPartPr>
      <w:docPartBody>
        <w:p w:rsidR="005745A8" w:rsidRDefault="00B671E2" w:rsidP="00B671E2">
          <w:pPr>
            <w:pStyle w:val="4842600D67E14C0389502914C33F6CA8"/>
          </w:pPr>
          <w:r w:rsidRPr="00DF027C">
            <w:t>Subtitle Text Here</w:t>
          </w:r>
        </w:p>
      </w:docPartBody>
    </w:docPart>
    <w:docPart>
      <w:docPartPr>
        <w:name w:val="A1C8C6DA691745A2AE9286A99D815942"/>
        <w:category>
          <w:name w:val="General"/>
          <w:gallery w:val="placeholder"/>
        </w:category>
        <w:types>
          <w:type w:val="bbPlcHdr"/>
        </w:types>
        <w:behaviors>
          <w:behavior w:val="content"/>
        </w:behaviors>
        <w:guid w:val="{6016C03A-9A74-4EE3-A5B7-67A1EAE0A7B6}"/>
      </w:docPartPr>
      <w:docPartBody>
        <w:p w:rsidR="005745A8" w:rsidRDefault="00B671E2" w:rsidP="00B671E2">
          <w:pPr>
            <w:pStyle w:val="A1C8C6DA691745A2AE9286A99D815942"/>
          </w:pPr>
          <w:r w:rsidRPr="00DF027C">
            <w:t>Subtitle Text Here</w:t>
          </w:r>
        </w:p>
      </w:docPartBody>
    </w:docPart>
    <w:docPart>
      <w:docPartPr>
        <w:name w:val="319D8AEC36C0499DA8A3EBCC0420AC61"/>
        <w:category>
          <w:name w:val="General"/>
          <w:gallery w:val="placeholder"/>
        </w:category>
        <w:types>
          <w:type w:val="bbPlcHdr"/>
        </w:types>
        <w:behaviors>
          <w:behavior w:val="content"/>
        </w:behaviors>
        <w:guid w:val="{2CAE180C-02A5-4D07-B353-A60A5E429B06}"/>
      </w:docPartPr>
      <w:docPartBody>
        <w:p w:rsidR="005745A8" w:rsidRDefault="00B671E2" w:rsidP="00B671E2">
          <w:pPr>
            <w:pStyle w:val="319D8AEC36C0499DA8A3EBCC0420AC61"/>
          </w:pPr>
          <w:r w:rsidRPr="00DF027C">
            <w:t>Subtitle Text Here</w:t>
          </w:r>
        </w:p>
      </w:docPartBody>
    </w:docPart>
    <w:docPart>
      <w:docPartPr>
        <w:name w:val="72114384D61744E5B20D048FE9835ABD"/>
        <w:category>
          <w:name w:val="General"/>
          <w:gallery w:val="placeholder"/>
        </w:category>
        <w:types>
          <w:type w:val="bbPlcHdr"/>
        </w:types>
        <w:behaviors>
          <w:behavior w:val="content"/>
        </w:behaviors>
        <w:guid w:val="{9503AE8A-1C7A-4939-86AE-F59AFC7BA326}"/>
      </w:docPartPr>
      <w:docPartBody>
        <w:p w:rsidR="00BE7CBF" w:rsidRDefault="005745A8" w:rsidP="005745A8">
          <w:pPr>
            <w:pStyle w:val="72114384D61744E5B20D048FE9835ABD"/>
          </w:pPr>
          <w:r w:rsidRPr="00DF027C">
            <w:t>Subtitle Text Here</w:t>
          </w:r>
        </w:p>
      </w:docPartBody>
    </w:docPart>
    <w:docPart>
      <w:docPartPr>
        <w:name w:val="EC3031B6C6414E47A259879007078490"/>
        <w:category>
          <w:name w:val="General"/>
          <w:gallery w:val="placeholder"/>
        </w:category>
        <w:types>
          <w:type w:val="bbPlcHdr"/>
        </w:types>
        <w:behaviors>
          <w:behavior w:val="content"/>
        </w:behaviors>
        <w:guid w:val="{607BE854-B955-4825-97F0-A1035E995F26}"/>
      </w:docPartPr>
      <w:docPartBody>
        <w:p w:rsidR="00BE7CBF" w:rsidRDefault="005745A8" w:rsidP="005745A8">
          <w:pPr>
            <w:pStyle w:val="EC3031B6C6414E47A259879007078490"/>
          </w:pPr>
          <w:r w:rsidRPr="00DF027C">
            <w:t>Subtitle Text Here</w:t>
          </w:r>
        </w:p>
      </w:docPartBody>
    </w:docPart>
    <w:docPart>
      <w:docPartPr>
        <w:name w:val="F73C5EC5851A4C278B6207DB659737C3"/>
        <w:category>
          <w:name w:val="General"/>
          <w:gallery w:val="placeholder"/>
        </w:category>
        <w:types>
          <w:type w:val="bbPlcHdr"/>
        </w:types>
        <w:behaviors>
          <w:behavior w:val="content"/>
        </w:behaviors>
        <w:guid w:val="{98C8A00F-2C84-41FE-9D6E-5D3403B69493}"/>
      </w:docPartPr>
      <w:docPartBody>
        <w:p w:rsidR="00BE7CBF" w:rsidRDefault="005745A8" w:rsidP="005745A8">
          <w:pPr>
            <w:pStyle w:val="F73C5EC5851A4C278B6207DB659737C3"/>
          </w:pPr>
          <w:r w:rsidRPr="00DF027C">
            <w:t>Subtitle Text Here</w:t>
          </w:r>
        </w:p>
      </w:docPartBody>
    </w:docPart>
    <w:docPart>
      <w:docPartPr>
        <w:name w:val="EECE4F90D14C41D69F0A8F361223E351"/>
        <w:category>
          <w:name w:val="General"/>
          <w:gallery w:val="placeholder"/>
        </w:category>
        <w:types>
          <w:type w:val="bbPlcHdr"/>
        </w:types>
        <w:behaviors>
          <w:behavior w:val="content"/>
        </w:behaviors>
        <w:guid w:val="{1C9226E2-711D-47A9-AF5C-4D4A1B3212B6}"/>
      </w:docPartPr>
      <w:docPartBody>
        <w:p w:rsidR="00BE7CBF" w:rsidRDefault="005745A8" w:rsidP="005745A8">
          <w:pPr>
            <w:pStyle w:val="EECE4F90D14C41D69F0A8F361223E351"/>
          </w:pPr>
          <w:r w:rsidRPr="00DF027C">
            <w:t>Subtitle Text Here</w:t>
          </w:r>
        </w:p>
      </w:docPartBody>
    </w:docPart>
    <w:docPart>
      <w:docPartPr>
        <w:name w:val="9CFEC338FB694595AC3C34D68D67D30C"/>
        <w:category>
          <w:name w:val="General"/>
          <w:gallery w:val="placeholder"/>
        </w:category>
        <w:types>
          <w:type w:val="bbPlcHdr"/>
        </w:types>
        <w:behaviors>
          <w:behavior w:val="content"/>
        </w:behaviors>
        <w:guid w:val="{F7006EDE-D773-4A69-B6C5-988771F91EB1}"/>
      </w:docPartPr>
      <w:docPartBody>
        <w:p w:rsidR="00BE7CBF" w:rsidRDefault="005745A8" w:rsidP="005745A8">
          <w:pPr>
            <w:pStyle w:val="9CFEC338FB694595AC3C34D68D67D30C"/>
          </w:pPr>
          <w:r w:rsidRPr="00DF027C">
            <w:t>Subtitle Text Here</w:t>
          </w:r>
        </w:p>
      </w:docPartBody>
    </w:docPart>
    <w:docPart>
      <w:docPartPr>
        <w:name w:val="37B20E7712914521A58A0E0795025380"/>
        <w:category>
          <w:name w:val="General"/>
          <w:gallery w:val="placeholder"/>
        </w:category>
        <w:types>
          <w:type w:val="bbPlcHdr"/>
        </w:types>
        <w:behaviors>
          <w:behavior w:val="content"/>
        </w:behaviors>
        <w:guid w:val="{D60A03D0-A3EB-483A-AB7D-68FF473D2DAA}"/>
      </w:docPartPr>
      <w:docPartBody>
        <w:p w:rsidR="00BE7CBF" w:rsidRDefault="005745A8" w:rsidP="005745A8">
          <w:pPr>
            <w:pStyle w:val="37B20E7712914521A58A0E0795025380"/>
          </w:pPr>
          <w:r w:rsidRPr="00DF027C">
            <w:t>Subtitle Text Here</w:t>
          </w:r>
        </w:p>
      </w:docPartBody>
    </w:docPart>
    <w:docPart>
      <w:docPartPr>
        <w:name w:val="398D01F41AB44E1F97CF651DE1FD4771"/>
        <w:category>
          <w:name w:val="General"/>
          <w:gallery w:val="placeholder"/>
        </w:category>
        <w:types>
          <w:type w:val="bbPlcHdr"/>
        </w:types>
        <w:behaviors>
          <w:behavior w:val="content"/>
        </w:behaviors>
        <w:guid w:val="{636CFF92-EF02-4C67-A1C7-102300C474CA}"/>
      </w:docPartPr>
      <w:docPartBody>
        <w:p w:rsidR="00BE7CBF" w:rsidRDefault="005745A8" w:rsidP="005745A8">
          <w:pPr>
            <w:pStyle w:val="398D01F41AB44E1F97CF651DE1FD4771"/>
          </w:pPr>
          <w:r w:rsidRPr="00DF027C">
            <w:t>Subtitle Text Here</w:t>
          </w:r>
        </w:p>
      </w:docPartBody>
    </w:docPart>
    <w:docPart>
      <w:docPartPr>
        <w:name w:val="657756DD7702461A89B98352F3D5628F"/>
        <w:category>
          <w:name w:val="General"/>
          <w:gallery w:val="placeholder"/>
        </w:category>
        <w:types>
          <w:type w:val="bbPlcHdr"/>
        </w:types>
        <w:behaviors>
          <w:behavior w:val="content"/>
        </w:behaviors>
        <w:guid w:val="{097E736C-503E-445D-BE12-A9D1EB6F115F}"/>
      </w:docPartPr>
      <w:docPartBody>
        <w:p w:rsidR="00BE7CBF" w:rsidRDefault="005745A8" w:rsidP="005745A8">
          <w:pPr>
            <w:pStyle w:val="657756DD7702461A89B98352F3D5628F"/>
          </w:pPr>
          <w:r w:rsidRPr="00DF027C">
            <w:t>Subtitle Text Here</w:t>
          </w:r>
        </w:p>
      </w:docPartBody>
    </w:docPart>
    <w:docPart>
      <w:docPartPr>
        <w:name w:val="EFBF8CC1E271465E8D55FD7F42759077"/>
        <w:category>
          <w:name w:val="General"/>
          <w:gallery w:val="placeholder"/>
        </w:category>
        <w:types>
          <w:type w:val="bbPlcHdr"/>
        </w:types>
        <w:behaviors>
          <w:behavior w:val="content"/>
        </w:behaviors>
        <w:guid w:val="{C9F873E1-F9F1-45B0-B4F9-F98D53876E2E}"/>
      </w:docPartPr>
      <w:docPartBody>
        <w:p w:rsidR="00BE7CBF" w:rsidRDefault="005745A8" w:rsidP="005745A8">
          <w:pPr>
            <w:pStyle w:val="EFBF8CC1E271465E8D55FD7F42759077"/>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934"/>
    <w:rsid w:val="00261583"/>
    <w:rsid w:val="002D3957"/>
    <w:rsid w:val="005745A8"/>
    <w:rsid w:val="00AB4C08"/>
    <w:rsid w:val="00B671E2"/>
    <w:rsid w:val="00BE7CBF"/>
    <w:rsid w:val="00D22934"/>
    <w:rsid w:val="00F04BAE"/>
    <w:rsid w:val="00FF5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B3BACA796463471AACEE4D5D192C8D6F">
    <w:name w:val="B3BACA796463471AACEE4D5D192C8D6F"/>
  </w:style>
  <w:style w:type="paragraph" w:customStyle="1" w:styleId="39A3B48B034E4A76852016F4E45FEE03">
    <w:name w:val="39A3B48B034E4A76852016F4E45FEE03"/>
  </w:style>
  <w:style w:type="paragraph" w:customStyle="1" w:styleId="A94DE54339B14FEB842FBF540C2CD65B">
    <w:name w:val="A94DE54339B14FEB842FBF540C2CD65B"/>
  </w:style>
  <w:style w:type="paragraph" w:customStyle="1" w:styleId="D9AA10D07C6E43EC818E8CFF4E94F1A0">
    <w:name w:val="D9AA10D07C6E43EC818E8CFF4E94F1A0"/>
  </w:style>
  <w:style w:type="paragraph" w:customStyle="1" w:styleId="960E51EFE7C5426483056F56076F5D00">
    <w:name w:val="960E51EFE7C5426483056F56076F5D00"/>
  </w:style>
  <w:style w:type="paragraph" w:customStyle="1" w:styleId="7EC8AC6A01904EDCB090CFB14FA0F52A">
    <w:name w:val="7EC8AC6A01904EDCB090CFB14FA0F52A"/>
  </w:style>
  <w:style w:type="paragraph" w:customStyle="1" w:styleId="325580ABE4C248E0A8725442E4F375FF">
    <w:name w:val="325580ABE4C248E0A8725442E4F375FF"/>
  </w:style>
  <w:style w:type="paragraph" w:customStyle="1" w:styleId="FD67270AA2C847B19E20558723856CCB">
    <w:name w:val="FD67270AA2C847B19E20558723856CCB"/>
  </w:style>
  <w:style w:type="paragraph" w:customStyle="1" w:styleId="3BD299175AC3418F81F406A044F429C0">
    <w:name w:val="3BD299175AC3418F81F406A044F429C0"/>
    <w:rsid w:val="002D3957"/>
  </w:style>
  <w:style w:type="paragraph" w:customStyle="1" w:styleId="EAB66ED71841437CAF9DACFD5B869AC0">
    <w:name w:val="EAB66ED71841437CAF9DACFD5B869AC0"/>
    <w:rsid w:val="002D3957"/>
  </w:style>
  <w:style w:type="paragraph" w:customStyle="1" w:styleId="71B6C7CA6B604999A5CAE8C7702698C6">
    <w:name w:val="71B6C7CA6B604999A5CAE8C7702698C6"/>
    <w:rsid w:val="002D3957"/>
  </w:style>
  <w:style w:type="paragraph" w:customStyle="1" w:styleId="04CEF705B94642CA9069F8128052451D">
    <w:name w:val="04CEF705B94642CA9069F8128052451D"/>
    <w:rsid w:val="002D3957"/>
  </w:style>
  <w:style w:type="paragraph" w:customStyle="1" w:styleId="79BFB215A5E548AE990D876642999C64">
    <w:name w:val="79BFB215A5E548AE990D876642999C64"/>
    <w:rsid w:val="002D3957"/>
  </w:style>
  <w:style w:type="paragraph" w:customStyle="1" w:styleId="2DCE5FC15D7447D0AA070E26EF4DFFA4">
    <w:name w:val="2DCE5FC15D7447D0AA070E26EF4DFFA4"/>
    <w:rsid w:val="002D3957"/>
  </w:style>
  <w:style w:type="paragraph" w:customStyle="1" w:styleId="A77C68054FB042329177D3C30C1142A5">
    <w:name w:val="A77C68054FB042329177D3C30C1142A5"/>
    <w:rsid w:val="002D3957"/>
  </w:style>
  <w:style w:type="paragraph" w:customStyle="1" w:styleId="8D74C106F7944AC8BBD0A2F4B6EAB816">
    <w:name w:val="8D74C106F7944AC8BBD0A2F4B6EAB816"/>
    <w:rsid w:val="002D3957"/>
  </w:style>
  <w:style w:type="paragraph" w:customStyle="1" w:styleId="6103621BC8B34CA5BF14A5B293B8BC9F">
    <w:name w:val="6103621BC8B34CA5BF14A5B293B8BC9F"/>
    <w:rsid w:val="002D3957"/>
  </w:style>
  <w:style w:type="paragraph" w:customStyle="1" w:styleId="1E12DE2374894D76B43806791F68AD22">
    <w:name w:val="1E12DE2374894D76B43806791F68AD22"/>
    <w:rsid w:val="002D3957"/>
  </w:style>
  <w:style w:type="paragraph" w:customStyle="1" w:styleId="932C31D199CD492C9A468BD1BA453B43">
    <w:name w:val="932C31D199CD492C9A468BD1BA453B43"/>
    <w:rsid w:val="002D3957"/>
  </w:style>
  <w:style w:type="paragraph" w:customStyle="1" w:styleId="FF53C8B2B30847D89F5774DEC14D939C">
    <w:name w:val="FF53C8B2B30847D89F5774DEC14D939C"/>
    <w:rsid w:val="002D3957"/>
  </w:style>
  <w:style w:type="paragraph" w:customStyle="1" w:styleId="B540D8904CF7418B8889F49DEF833A9C">
    <w:name w:val="B540D8904CF7418B8889F49DEF833A9C"/>
    <w:rsid w:val="002D3957"/>
  </w:style>
  <w:style w:type="paragraph" w:customStyle="1" w:styleId="C1E7A426203F49B9864BA14C80A839D5">
    <w:name w:val="C1E7A426203F49B9864BA14C80A839D5"/>
    <w:rsid w:val="002D3957"/>
  </w:style>
  <w:style w:type="paragraph" w:customStyle="1" w:styleId="4F8243E9AA6B49C4A7EDE1048D4236B1">
    <w:name w:val="4F8243E9AA6B49C4A7EDE1048D4236B1"/>
    <w:rsid w:val="002D3957"/>
  </w:style>
  <w:style w:type="paragraph" w:customStyle="1" w:styleId="261EB94E908444038485CB98E48ECCE5">
    <w:name w:val="261EB94E908444038485CB98E48ECCE5"/>
    <w:rsid w:val="00B671E2"/>
  </w:style>
  <w:style w:type="paragraph" w:customStyle="1" w:styleId="32ECAD0923774B7DA4FFDACB1EC2ED73">
    <w:name w:val="32ECAD0923774B7DA4FFDACB1EC2ED73"/>
    <w:rsid w:val="00B671E2"/>
  </w:style>
  <w:style w:type="paragraph" w:customStyle="1" w:styleId="C84FC8B4450E4D47A69C0B4A648A6355">
    <w:name w:val="C84FC8B4450E4D47A69C0B4A648A6355"/>
    <w:rsid w:val="00B671E2"/>
  </w:style>
  <w:style w:type="paragraph" w:customStyle="1" w:styleId="56DB4094CFCF4B32AC22D4DF152CCA03">
    <w:name w:val="56DB4094CFCF4B32AC22D4DF152CCA03"/>
    <w:rsid w:val="00B671E2"/>
  </w:style>
  <w:style w:type="paragraph" w:customStyle="1" w:styleId="92B1BE76EB9148F2A864356E4C3794D9">
    <w:name w:val="92B1BE76EB9148F2A864356E4C3794D9"/>
    <w:rsid w:val="00B671E2"/>
  </w:style>
  <w:style w:type="paragraph" w:customStyle="1" w:styleId="4842600D67E14C0389502914C33F6CA8">
    <w:name w:val="4842600D67E14C0389502914C33F6CA8"/>
    <w:rsid w:val="00B671E2"/>
  </w:style>
  <w:style w:type="paragraph" w:customStyle="1" w:styleId="BE3AC93E5B4B48CEABCE0086B6BE652D">
    <w:name w:val="BE3AC93E5B4B48CEABCE0086B6BE652D"/>
    <w:rsid w:val="00B671E2"/>
  </w:style>
  <w:style w:type="paragraph" w:customStyle="1" w:styleId="7FF65C02FD0943479550F041EADBB432">
    <w:name w:val="7FF65C02FD0943479550F041EADBB432"/>
    <w:rsid w:val="00B671E2"/>
  </w:style>
  <w:style w:type="paragraph" w:customStyle="1" w:styleId="B7FB044BFE534A4CBC03B65B0A39FD15">
    <w:name w:val="B7FB044BFE534A4CBC03B65B0A39FD15"/>
    <w:rsid w:val="00B671E2"/>
  </w:style>
  <w:style w:type="paragraph" w:customStyle="1" w:styleId="A48B79059DD244E7B0462EAD6BC51B03">
    <w:name w:val="A48B79059DD244E7B0462EAD6BC51B03"/>
    <w:rsid w:val="00B671E2"/>
  </w:style>
  <w:style w:type="paragraph" w:customStyle="1" w:styleId="5D2B3CB121664C92979D1752B6F4889C">
    <w:name w:val="5D2B3CB121664C92979D1752B6F4889C"/>
    <w:rsid w:val="00B671E2"/>
  </w:style>
  <w:style w:type="paragraph" w:customStyle="1" w:styleId="301EDA74B8D841A6B5551ED6A0E62791">
    <w:name w:val="301EDA74B8D841A6B5551ED6A0E62791"/>
    <w:rsid w:val="00B671E2"/>
  </w:style>
  <w:style w:type="paragraph" w:customStyle="1" w:styleId="5152B54514B247E2BD5CF3646E3FA1FD">
    <w:name w:val="5152B54514B247E2BD5CF3646E3FA1FD"/>
    <w:rsid w:val="00B671E2"/>
  </w:style>
  <w:style w:type="paragraph" w:customStyle="1" w:styleId="A1C8C6DA691745A2AE9286A99D815942">
    <w:name w:val="A1C8C6DA691745A2AE9286A99D815942"/>
    <w:rsid w:val="00B671E2"/>
  </w:style>
  <w:style w:type="paragraph" w:customStyle="1" w:styleId="319D8AEC36C0499DA8A3EBCC0420AC61">
    <w:name w:val="319D8AEC36C0499DA8A3EBCC0420AC61"/>
    <w:rsid w:val="00B671E2"/>
  </w:style>
  <w:style w:type="paragraph" w:customStyle="1" w:styleId="3508A4A4BF8B4C70860331F124684033">
    <w:name w:val="3508A4A4BF8B4C70860331F124684033"/>
    <w:rsid w:val="00B671E2"/>
  </w:style>
  <w:style w:type="paragraph" w:customStyle="1" w:styleId="F0B47643C2FA4556B23AA71A9DE64AE6">
    <w:name w:val="F0B47643C2FA4556B23AA71A9DE64AE6"/>
    <w:rsid w:val="00B671E2"/>
  </w:style>
  <w:style w:type="paragraph" w:customStyle="1" w:styleId="B4532C74B4464C94B287B00586EBB590">
    <w:name w:val="B4532C74B4464C94B287B00586EBB590"/>
    <w:rsid w:val="00B671E2"/>
  </w:style>
  <w:style w:type="paragraph" w:customStyle="1" w:styleId="5FA647401ACA45B289EEDB4A7164FBB7">
    <w:name w:val="5FA647401ACA45B289EEDB4A7164FBB7"/>
    <w:rsid w:val="00B671E2"/>
  </w:style>
  <w:style w:type="paragraph" w:customStyle="1" w:styleId="72114384D61744E5B20D048FE9835ABD">
    <w:name w:val="72114384D61744E5B20D048FE9835ABD"/>
    <w:rsid w:val="005745A8"/>
  </w:style>
  <w:style w:type="paragraph" w:customStyle="1" w:styleId="EC3031B6C6414E47A259879007078490">
    <w:name w:val="EC3031B6C6414E47A259879007078490"/>
    <w:rsid w:val="005745A8"/>
  </w:style>
  <w:style w:type="paragraph" w:customStyle="1" w:styleId="44CE37C79C884A5EBAF2559D44156CE7">
    <w:name w:val="44CE37C79C884A5EBAF2559D44156CE7"/>
    <w:rsid w:val="005745A8"/>
  </w:style>
  <w:style w:type="paragraph" w:customStyle="1" w:styleId="F73C5EC5851A4C278B6207DB659737C3">
    <w:name w:val="F73C5EC5851A4C278B6207DB659737C3"/>
    <w:rsid w:val="005745A8"/>
  </w:style>
  <w:style w:type="paragraph" w:customStyle="1" w:styleId="406340EAF5C1406AA1CFA1FB7CAC140B">
    <w:name w:val="406340EAF5C1406AA1CFA1FB7CAC140B"/>
    <w:rsid w:val="005745A8"/>
  </w:style>
  <w:style w:type="paragraph" w:customStyle="1" w:styleId="EECE4F90D14C41D69F0A8F361223E351">
    <w:name w:val="EECE4F90D14C41D69F0A8F361223E351"/>
    <w:rsid w:val="005745A8"/>
  </w:style>
  <w:style w:type="paragraph" w:customStyle="1" w:styleId="9CFEC338FB694595AC3C34D68D67D30C">
    <w:name w:val="9CFEC338FB694595AC3C34D68D67D30C"/>
    <w:rsid w:val="005745A8"/>
  </w:style>
  <w:style w:type="paragraph" w:customStyle="1" w:styleId="AD93E79F3B784DC0A335D26CC229B3C3">
    <w:name w:val="AD93E79F3B784DC0A335D26CC229B3C3"/>
    <w:rsid w:val="005745A8"/>
  </w:style>
  <w:style w:type="paragraph" w:customStyle="1" w:styleId="37B20E7712914521A58A0E0795025380">
    <w:name w:val="37B20E7712914521A58A0E0795025380"/>
    <w:rsid w:val="005745A8"/>
  </w:style>
  <w:style w:type="paragraph" w:customStyle="1" w:styleId="398D01F41AB44E1F97CF651DE1FD4771">
    <w:name w:val="398D01F41AB44E1F97CF651DE1FD4771"/>
    <w:rsid w:val="005745A8"/>
  </w:style>
  <w:style w:type="paragraph" w:customStyle="1" w:styleId="657756DD7702461A89B98352F3D5628F">
    <w:name w:val="657756DD7702461A89B98352F3D5628F"/>
    <w:rsid w:val="005745A8"/>
  </w:style>
  <w:style w:type="paragraph" w:customStyle="1" w:styleId="68E792B7E65647B980063515D3201B2C">
    <w:name w:val="68E792B7E65647B980063515D3201B2C"/>
    <w:rsid w:val="005745A8"/>
  </w:style>
  <w:style w:type="paragraph" w:customStyle="1" w:styleId="EFBF8CC1E271465E8D55FD7F42759077">
    <w:name w:val="EFBF8CC1E271465E8D55FD7F42759077"/>
    <w:rsid w:val="005745A8"/>
  </w:style>
  <w:style w:type="paragraph" w:customStyle="1" w:styleId="969BC13E5E824A65B41CE190D19F8682">
    <w:name w:val="969BC13E5E824A65B41CE190D19F8682"/>
    <w:rsid w:val="005745A8"/>
  </w:style>
  <w:style w:type="paragraph" w:customStyle="1" w:styleId="3D4A47366C9A4D09849B7D5F1DAAB7CB">
    <w:name w:val="3D4A47366C9A4D09849B7D5F1DAAB7CB"/>
    <w:rsid w:val="005745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Jordan Lanius
Allison Flad
Jared Hunsaker
Jesse McCarville-Schueths</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F767C2-8037-4DA5-96ED-93C3BCF62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{BFE9CA23-C9FA-41A5-B5C1-3F4390101B7B}tf16392850.dotx</Template>
  <TotalTime>893</TotalTime>
  <Pages>6</Pages>
  <Words>945</Words>
  <Characters>5387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Jordan Lanius</dc:creator>
  <cp:keywords/>
  <cp:lastModifiedBy>Jordan Lanius</cp:lastModifiedBy>
  <cp:revision>46</cp:revision>
  <cp:lastPrinted>2006-08-01T17:47:00Z</cp:lastPrinted>
  <dcterms:created xsi:type="dcterms:W3CDTF">2020-04-22T02:59:00Z</dcterms:created>
  <dcterms:modified xsi:type="dcterms:W3CDTF">2020-04-23T03:55:00Z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